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F58A" w14:textId="5A529661" w:rsidR="002124F6" w:rsidRPr="00F50A02" w:rsidRDefault="00B55C94" w:rsidP="006E38F2">
      <w:pPr>
        <w:pStyle w:val="Heading1"/>
        <w:spacing w:before="0" w:after="0"/>
        <w:rPr>
          <w:rFonts w:asciiTheme="majorBidi" w:hAnsiTheme="majorBidi" w:cstheme="majorBidi"/>
          <w:sz w:val="28"/>
          <w:szCs w:val="28"/>
        </w:rPr>
      </w:pPr>
      <w:r w:rsidRPr="00F50A02">
        <w:rPr>
          <w:rFonts w:asciiTheme="majorBidi" w:hAnsiTheme="majorBidi" w:cstheme="majorBidi"/>
          <w:sz w:val="28"/>
          <w:szCs w:val="28"/>
        </w:rPr>
        <w:t>Cas</w:t>
      </w:r>
      <w:r w:rsidR="001E1760" w:rsidRPr="00F50A02">
        <w:rPr>
          <w:rFonts w:asciiTheme="majorBidi" w:hAnsiTheme="majorBidi" w:cstheme="majorBidi"/>
          <w:sz w:val="28"/>
          <w:szCs w:val="28"/>
        </w:rPr>
        <w:t xml:space="preserve">e </w:t>
      </w:r>
      <w:r w:rsidRPr="00F50A02">
        <w:rPr>
          <w:rFonts w:asciiTheme="majorBidi" w:hAnsiTheme="majorBidi" w:cstheme="majorBidi"/>
          <w:sz w:val="28"/>
          <w:szCs w:val="28"/>
        </w:rPr>
        <w:t>5</w:t>
      </w:r>
      <w:r w:rsidR="00DC30C6" w:rsidRPr="00F50A02">
        <w:rPr>
          <w:rFonts w:asciiTheme="majorBidi" w:hAnsiTheme="majorBidi" w:cstheme="majorBidi"/>
          <w:sz w:val="28"/>
          <w:szCs w:val="28"/>
        </w:rPr>
        <w:t xml:space="preserve"> </w:t>
      </w:r>
      <w:r w:rsidRPr="00F50A02">
        <w:rPr>
          <w:rFonts w:asciiTheme="majorBidi" w:hAnsiTheme="majorBidi" w:cstheme="majorBidi"/>
          <w:sz w:val="28"/>
          <w:szCs w:val="28"/>
        </w:rPr>
        <w:t>-</w:t>
      </w:r>
      <w:r w:rsidR="0046222C" w:rsidRPr="00F50A02">
        <w:rPr>
          <w:rFonts w:asciiTheme="majorBidi" w:hAnsiTheme="majorBidi" w:cstheme="majorBidi"/>
          <w:sz w:val="28"/>
          <w:szCs w:val="28"/>
        </w:rPr>
        <w:t xml:space="preserve"> </w:t>
      </w:r>
      <w:r w:rsidR="00ED5CB0" w:rsidRPr="00F50A02">
        <w:rPr>
          <w:rFonts w:asciiTheme="majorBidi" w:hAnsiTheme="majorBidi" w:cstheme="majorBidi"/>
          <w:sz w:val="28"/>
          <w:szCs w:val="28"/>
        </w:rPr>
        <w:t xml:space="preserve">Receivables and </w:t>
      </w:r>
      <w:r w:rsidR="000C2992" w:rsidRPr="00F50A02">
        <w:rPr>
          <w:rFonts w:asciiTheme="majorBidi" w:hAnsiTheme="majorBidi" w:cstheme="majorBidi"/>
          <w:sz w:val="28"/>
          <w:szCs w:val="28"/>
        </w:rPr>
        <w:t>R</w:t>
      </w:r>
      <w:r w:rsidR="00ED5CB0" w:rsidRPr="00F50A02">
        <w:rPr>
          <w:rFonts w:asciiTheme="majorBidi" w:hAnsiTheme="majorBidi" w:cstheme="majorBidi"/>
          <w:sz w:val="28"/>
          <w:szCs w:val="28"/>
        </w:rPr>
        <w:t>eserves</w:t>
      </w:r>
    </w:p>
    <w:p w14:paraId="778434BA" w14:textId="1829EBE5" w:rsidR="000C2992" w:rsidRPr="00F50A02" w:rsidRDefault="00C86DE8" w:rsidP="00F50A02">
      <w:pPr>
        <w:tabs>
          <w:tab w:val="left" w:pos="8100"/>
        </w:tabs>
        <w:rPr>
          <w:szCs w:val="28"/>
        </w:rPr>
      </w:pPr>
      <w:r w:rsidRPr="00F50A02">
        <w:rPr>
          <w:szCs w:val="28"/>
        </w:rPr>
        <w:t>The following case relates to United Continental Holdings, Inc., an airliner.</w:t>
      </w:r>
      <w:r w:rsidR="00F50A02" w:rsidRPr="00F50A02">
        <w:rPr>
          <w:szCs w:val="28"/>
        </w:rPr>
        <w:tab/>
      </w:r>
    </w:p>
    <w:p w14:paraId="397DD0B4" w14:textId="77777777" w:rsidR="00C86DE8" w:rsidRDefault="00C86DE8" w:rsidP="000C2992">
      <w:pPr>
        <w:spacing w:after="0"/>
        <w:rPr>
          <w:rFonts w:asciiTheme="majorBidi" w:hAnsiTheme="majorBidi" w:cstheme="majorBidi"/>
          <w:sz w:val="24"/>
        </w:rPr>
      </w:pPr>
      <w:r w:rsidRPr="00C86DE8">
        <w:rPr>
          <w:rFonts w:asciiTheme="majorBidi" w:hAnsiTheme="majorBidi" w:cstheme="majorBidi"/>
          <w:noProof/>
          <w:sz w:val="24"/>
        </w:rPr>
        <w:drawing>
          <wp:inline distT="0" distB="0" distL="0" distR="0" wp14:anchorId="1EA316B2" wp14:editId="4DDA864D">
            <wp:extent cx="7505700" cy="41817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907" cy="41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334E" w14:textId="77777777" w:rsidR="00C86DE8" w:rsidRDefault="00C86DE8" w:rsidP="000C2992">
      <w:pPr>
        <w:spacing w:after="0"/>
        <w:rPr>
          <w:rFonts w:asciiTheme="majorBidi" w:hAnsiTheme="majorBidi" w:cstheme="majorBidi"/>
          <w:sz w:val="24"/>
        </w:rPr>
      </w:pPr>
    </w:p>
    <w:p w14:paraId="4E40F860" w14:textId="77777777" w:rsidR="00C86DE8" w:rsidRDefault="00C86DE8" w:rsidP="000C2992">
      <w:pPr>
        <w:spacing w:after="0"/>
        <w:rPr>
          <w:rFonts w:asciiTheme="majorBidi" w:hAnsiTheme="majorBidi" w:cstheme="majorBidi"/>
          <w:sz w:val="24"/>
        </w:rPr>
      </w:pPr>
    </w:p>
    <w:p w14:paraId="11135DFC" w14:textId="77777777" w:rsidR="00B668ED" w:rsidRDefault="00B668ED" w:rsidP="000C2992">
      <w:pPr>
        <w:spacing w:after="0"/>
        <w:rPr>
          <w:rFonts w:asciiTheme="majorBidi" w:hAnsiTheme="majorBidi" w:cstheme="majorBidi"/>
          <w:sz w:val="24"/>
        </w:rPr>
        <w:sectPr w:rsidR="00B668ED" w:rsidSect="00B668ED">
          <w:footerReference w:type="default" r:id="rId8"/>
          <w:pgSz w:w="15840" w:h="12240" w:orient="landscape"/>
          <w:pgMar w:top="1440" w:right="1440" w:bottom="1440" w:left="1440" w:header="720" w:footer="0" w:gutter="0"/>
          <w:cols w:space="720"/>
          <w:docGrid w:linePitch="381"/>
        </w:sectPr>
      </w:pPr>
    </w:p>
    <w:p w14:paraId="2D8547D4" w14:textId="02DDC676" w:rsidR="00C86DE8" w:rsidRDefault="00C86DE8" w:rsidP="000C2992">
      <w:pPr>
        <w:spacing w:after="0"/>
        <w:rPr>
          <w:rFonts w:asciiTheme="majorBidi" w:hAnsiTheme="majorBidi" w:cstheme="majorBidi"/>
          <w:sz w:val="24"/>
        </w:rPr>
      </w:pPr>
    </w:p>
    <w:p w14:paraId="7B767DCD" w14:textId="77777777" w:rsidR="00746EAF" w:rsidRDefault="00746EAF" w:rsidP="000C2992">
      <w:pPr>
        <w:spacing w:after="0"/>
        <w:rPr>
          <w:rFonts w:asciiTheme="majorBidi" w:hAnsiTheme="majorBidi" w:cstheme="majorBidi"/>
          <w:sz w:val="24"/>
        </w:rPr>
      </w:pPr>
    </w:p>
    <w:p w14:paraId="6943DF61" w14:textId="5F5B4F49" w:rsidR="00F76FCC" w:rsidRDefault="00F76FCC" w:rsidP="000C2992">
      <w:pPr>
        <w:spacing w:after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Using </w:t>
      </w:r>
      <w:r w:rsidR="00B668ED">
        <w:rPr>
          <w:rFonts w:asciiTheme="majorBidi" w:hAnsiTheme="majorBidi" w:cstheme="majorBidi"/>
          <w:sz w:val="24"/>
        </w:rPr>
        <w:t>the above</w:t>
      </w:r>
      <w:r>
        <w:rPr>
          <w:rFonts w:asciiTheme="majorBidi" w:hAnsiTheme="majorBidi" w:cstheme="majorBidi"/>
          <w:sz w:val="24"/>
        </w:rPr>
        <w:t xml:space="preserve"> table, please</w:t>
      </w:r>
      <w:r w:rsidR="009A34B4">
        <w:rPr>
          <w:rFonts w:asciiTheme="majorBidi" w:hAnsiTheme="majorBidi" w:cstheme="majorBidi"/>
          <w:sz w:val="24"/>
        </w:rPr>
        <w:t xml:space="preserve"> answer the following questions </w:t>
      </w:r>
      <w:r w:rsidR="00600384">
        <w:rPr>
          <w:rFonts w:asciiTheme="majorBidi" w:hAnsiTheme="majorBidi" w:cstheme="majorBidi"/>
          <w:sz w:val="24"/>
        </w:rPr>
        <w:t>(</w:t>
      </w:r>
      <w:r w:rsidR="009A34B4" w:rsidRPr="00600384">
        <w:rPr>
          <w:rFonts w:asciiTheme="majorBidi" w:hAnsiTheme="majorBidi" w:cstheme="majorBidi"/>
          <w:b/>
          <w:sz w:val="24"/>
        </w:rPr>
        <w:t>Please ignore other</w:t>
      </w:r>
      <w:r w:rsidR="009A34B4">
        <w:rPr>
          <w:rFonts w:asciiTheme="majorBidi" w:hAnsiTheme="majorBidi" w:cstheme="majorBidi"/>
          <w:sz w:val="24"/>
        </w:rPr>
        <w:t>).</w:t>
      </w:r>
    </w:p>
    <w:p w14:paraId="559B622E" w14:textId="77777777" w:rsidR="00F76FCC" w:rsidRDefault="00F76FCC" w:rsidP="000C2992">
      <w:pPr>
        <w:spacing w:after="0"/>
        <w:rPr>
          <w:rFonts w:asciiTheme="majorBidi" w:hAnsiTheme="majorBidi" w:cstheme="majorBidi"/>
          <w:sz w:val="24"/>
        </w:rPr>
      </w:pPr>
    </w:p>
    <w:p w14:paraId="123AEBCF" w14:textId="199D88EE" w:rsidR="00F76FCC" w:rsidRDefault="00F76FCC" w:rsidP="00F76FCC">
      <w:pPr>
        <w:pStyle w:val="ListParagraph"/>
        <w:keepNext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 xml:space="preserve">What was the amount of </w:t>
      </w:r>
      <w:r w:rsidR="00B668ED">
        <w:rPr>
          <w:rFonts w:asciiTheme="majorBidi" w:hAnsiTheme="majorBidi" w:cstheme="majorBidi"/>
          <w:sz w:val="24"/>
        </w:rPr>
        <w:t>United</w:t>
      </w:r>
      <w:r>
        <w:rPr>
          <w:rFonts w:asciiTheme="majorBidi" w:hAnsiTheme="majorBidi" w:cstheme="majorBidi"/>
          <w:sz w:val="24"/>
        </w:rPr>
        <w:t xml:space="preserve">’s </w:t>
      </w:r>
      <w:r w:rsidRPr="000241ED">
        <w:rPr>
          <w:rFonts w:asciiTheme="majorBidi" w:hAnsiTheme="majorBidi" w:cstheme="majorBidi"/>
          <w:sz w:val="24"/>
        </w:rPr>
        <w:t xml:space="preserve">bad debt expense </w:t>
      </w:r>
      <w:r>
        <w:rPr>
          <w:rFonts w:asciiTheme="majorBidi" w:hAnsiTheme="majorBidi" w:cstheme="majorBidi"/>
          <w:sz w:val="24"/>
        </w:rPr>
        <w:t>for</w:t>
      </w:r>
      <w:r w:rsidR="00B668ED">
        <w:rPr>
          <w:rFonts w:asciiTheme="majorBidi" w:hAnsiTheme="majorBidi" w:cstheme="majorBidi"/>
          <w:sz w:val="24"/>
        </w:rPr>
        <w:t xml:space="preserve"> 2015</w:t>
      </w:r>
      <w:r w:rsidRPr="000241ED">
        <w:rPr>
          <w:rFonts w:asciiTheme="majorBidi" w:hAnsiTheme="majorBidi" w:cstheme="majorBidi"/>
          <w:sz w:val="24"/>
        </w:rPr>
        <w:t>?</w:t>
      </w:r>
    </w:p>
    <w:p w14:paraId="4B9AE0C3" w14:textId="3D2304B3" w:rsidR="006476B7" w:rsidRDefault="006476B7" w:rsidP="006476B7">
      <w:pPr>
        <w:pStyle w:val="ListParagraph"/>
        <w:keepNext/>
        <w:ind w:left="360"/>
        <w:rPr>
          <w:rFonts w:asciiTheme="majorBidi" w:hAnsiTheme="majorBidi" w:cstheme="majorBidi"/>
          <w:sz w:val="24"/>
        </w:rPr>
      </w:pPr>
    </w:p>
    <w:p w14:paraId="037813FC" w14:textId="52345DB5" w:rsidR="006476B7" w:rsidRPr="006476B7" w:rsidRDefault="006476B7" w:rsidP="006476B7">
      <w:pPr>
        <w:pStyle w:val="ListParagraph"/>
        <w:keepNext/>
        <w:ind w:left="360"/>
        <w:rPr>
          <w:rFonts w:asciiTheme="majorBidi" w:hAnsiTheme="majorBidi" w:cstheme="majorBidi"/>
          <w:b/>
          <w:sz w:val="24"/>
        </w:rPr>
      </w:pPr>
      <w:r w:rsidRPr="006476B7">
        <w:rPr>
          <w:rFonts w:asciiTheme="majorBidi" w:hAnsiTheme="majorBidi" w:cstheme="majorBidi"/>
          <w:b/>
          <w:sz w:val="24"/>
        </w:rPr>
        <w:t>$25</w:t>
      </w:r>
    </w:p>
    <w:p w14:paraId="2A9D3084" w14:textId="77777777" w:rsidR="00F76FCC" w:rsidRDefault="00F76FCC" w:rsidP="00F76FCC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2D5FDD8F" w14:textId="77777777" w:rsidR="006E38F2" w:rsidRPr="000241ED" w:rsidRDefault="006E38F2" w:rsidP="00F76FCC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6B5B0414" w14:textId="0FAD6B90" w:rsidR="00F76FCC" w:rsidRDefault="00F76FCC" w:rsidP="00F76FCC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 xml:space="preserve">What was the </w:t>
      </w:r>
      <w:proofErr w:type="gramStart"/>
      <w:r w:rsidRPr="000241ED">
        <w:rPr>
          <w:rFonts w:asciiTheme="majorBidi" w:hAnsiTheme="majorBidi" w:cstheme="majorBidi"/>
          <w:sz w:val="24"/>
        </w:rPr>
        <w:t>amount</w:t>
      </w:r>
      <w:proofErr w:type="gramEnd"/>
      <w:r w:rsidRPr="000241ED">
        <w:rPr>
          <w:rFonts w:asciiTheme="majorBidi" w:hAnsiTheme="majorBidi" w:cstheme="majorBidi"/>
          <w:sz w:val="24"/>
        </w:rPr>
        <w:t xml:space="preserve"> of receivables written-off</w:t>
      </w:r>
      <w:r w:rsidR="00110A50">
        <w:rPr>
          <w:rFonts w:asciiTheme="majorBidi" w:hAnsiTheme="majorBidi" w:cstheme="majorBidi"/>
          <w:sz w:val="24"/>
        </w:rPr>
        <w:t>, net of recoveries,</w:t>
      </w:r>
      <w:r w:rsidR="00B668ED">
        <w:rPr>
          <w:rFonts w:asciiTheme="majorBidi" w:hAnsiTheme="majorBidi" w:cstheme="majorBidi"/>
          <w:sz w:val="24"/>
        </w:rPr>
        <w:t xml:space="preserve"> during 2015</w:t>
      </w:r>
      <w:r w:rsidRPr="000241ED">
        <w:rPr>
          <w:rFonts w:asciiTheme="majorBidi" w:hAnsiTheme="majorBidi" w:cstheme="majorBidi"/>
          <w:sz w:val="24"/>
        </w:rPr>
        <w:t>?</w:t>
      </w:r>
    </w:p>
    <w:p w14:paraId="0B043B2C" w14:textId="3C5EC1E1" w:rsidR="006476B7" w:rsidRDefault="006476B7" w:rsidP="006476B7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1A40A5BD" w14:textId="287F1649" w:rsidR="006476B7" w:rsidRPr="006476B7" w:rsidRDefault="006476B7" w:rsidP="006476B7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 w:rsidRPr="006476B7">
        <w:rPr>
          <w:rFonts w:asciiTheme="majorBidi" w:hAnsiTheme="majorBidi" w:cstheme="majorBidi"/>
          <w:b/>
          <w:sz w:val="24"/>
        </w:rPr>
        <w:t>$29</w:t>
      </w:r>
    </w:p>
    <w:p w14:paraId="67A1B754" w14:textId="51C37404" w:rsidR="00F76FCC" w:rsidRDefault="00F76FCC" w:rsidP="00110A50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524698B7" w14:textId="77777777" w:rsidR="006E38F2" w:rsidRPr="000241ED" w:rsidRDefault="006E38F2" w:rsidP="00110A50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4202F7CB" w14:textId="77777777" w:rsidR="00F76FCC" w:rsidRPr="000241ED" w:rsidRDefault="00F76FCC" w:rsidP="00F76FCC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336F302D" w14:textId="64F4B53F" w:rsidR="00F76FCC" w:rsidRDefault="00F76FCC" w:rsidP="006476B7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 xml:space="preserve">What effect did the write-offs have on </w:t>
      </w:r>
      <w:r w:rsidR="00F535B7">
        <w:rPr>
          <w:rFonts w:asciiTheme="majorBidi" w:hAnsiTheme="majorBidi" w:cstheme="majorBidi"/>
          <w:sz w:val="24"/>
        </w:rPr>
        <w:t>n</w:t>
      </w:r>
      <w:r w:rsidRPr="000241ED">
        <w:rPr>
          <w:rFonts w:asciiTheme="majorBidi" w:hAnsiTheme="majorBidi" w:cstheme="majorBidi"/>
          <w:sz w:val="24"/>
        </w:rPr>
        <w:t xml:space="preserve">et income and on ending </w:t>
      </w:r>
      <w:r w:rsidR="00F535B7">
        <w:rPr>
          <w:rFonts w:asciiTheme="majorBidi" w:hAnsiTheme="majorBidi" w:cstheme="majorBidi"/>
          <w:sz w:val="24"/>
        </w:rPr>
        <w:t>t</w:t>
      </w:r>
      <w:r w:rsidRPr="000241ED">
        <w:rPr>
          <w:rFonts w:asciiTheme="majorBidi" w:hAnsiTheme="majorBidi" w:cstheme="majorBidi"/>
          <w:sz w:val="24"/>
        </w:rPr>
        <w:t>otal assets for 201</w:t>
      </w:r>
      <w:r w:rsidR="00B668ED">
        <w:rPr>
          <w:rFonts w:asciiTheme="majorBidi" w:hAnsiTheme="majorBidi" w:cstheme="majorBidi"/>
          <w:sz w:val="24"/>
        </w:rPr>
        <w:t>5</w:t>
      </w:r>
      <w:r w:rsidRPr="000241ED">
        <w:rPr>
          <w:rFonts w:asciiTheme="majorBidi" w:hAnsiTheme="majorBidi" w:cstheme="majorBidi"/>
          <w:sz w:val="24"/>
        </w:rPr>
        <w:t>?</w:t>
      </w:r>
    </w:p>
    <w:p w14:paraId="1ADA0DCA" w14:textId="3A4FBCB9" w:rsidR="006476B7" w:rsidRDefault="006476B7" w:rsidP="006476B7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142291B0" w14:textId="5B3E5B4F" w:rsidR="006E38F2" w:rsidRDefault="006476B7" w:rsidP="006476B7">
      <w:pPr>
        <w:pStyle w:val="ListParagraph"/>
        <w:ind w:left="360"/>
        <w:rPr>
          <w:rFonts w:asciiTheme="majorBidi" w:hAnsiTheme="majorBidi" w:cstheme="majorBidi"/>
          <w:b/>
          <w:sz w:val="24"/>
          <w:lang w:eastAsia="zh-CN"/>
        </w:rPr>
      </w:pPr>
      <w:r>
        <w:rPr>
          <w:rFonts w:asciiTheme="majorBidi" w:hAnsiTheme="majorBidi" w:cstheme="majorBidi"/>
          <w:b/>
          <w:sz w:val="24"/>
        </w:rPr>
        <w:t>No effect</w:t>
      </w:r>
      <w:r w:rsidR="007C4E44">
        <w:rPr>
          <w:rFonts w:asciiTheme="majorBidi" w:hAnsiTheme="majorBidi" w:cstheme="majorBidi"/>
          <w:b/>
          <w:sz w:val="24"/>
        </w:rPr>
        <w:t xml:space="preserve"> </w:t>
      </w:r>
      <w:r w:rsidR="007C4E44">
        <w:rPr>
          <w:rFonts w:asciiTheme="majorBidi" w:hAnsiTheme="majorBidi" w:cstheme="majorBidi"/>
          <w:b/>
          <w:sz w:val="24"/>
          <w:lang w:eastAsia="zh-CN"/>
        </w:rPr>
        <w:t>on net income</w:t>
      </w:r>
    </w:p>
    <w:p w14:paraId="0241CF34" w14:textId="0073AC6B" w:rsidR="007C4E44" w:rsidRPr="006476B7" w:rsidRDefault="007C4E44" w:rsidP="006476B7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No effect on total assets</w:t>
      </w:r>
    </w:p>
    <w:p w14:paraId="24100EB9" w14:textId="77777777" w:rsidR="00F76FCC" w:rsidRPr="000241ED" w:rsidRDefault="00F76FCC" w:rsidP="00F76FCC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17118DC6" w14:textId="0107FA25" w:rsidR="00F76FCC" w:rsidRDefault="00C81EB7" w:rsidP="00C81EB7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What is the effect </w:t>
      </w:r>
      <w:r w:rsidR="00600384">
        <w:rPr>
          <w:rFonts w:asciiTheme="majorBidi" w:hAnsiTheme="majorBidi" w:cstheme="majorBidi"/>
          <w:sz w:val="24"/>
        </w:rPr>
        <w:t xml:space="preserve">of recognizing a bad debt expense </w:t>
      </w:r>
      <w:r>
        <w:rPr>
          <w:rFonts w:asciiTheme="majorBidi" w:hAnsiTheme="majorBidi" w:cstheme="majorBidi"/>
          <w:sz w:val="24"/>
        </w:rPr>
        <w:t xml:space="preserve">on the firm’s </w:t>
      </w:r>
      <w:r w:rsidR="00600384">
        <w:rPr>
          <w:rFonts w:asciiTheme="majorBidi" w:hAnsiTheme="majorBidi" w:cstheme="majorBidi"/>
          <w:sz w:val="24"/>
        </w:rPr>
        <w:t xml:space="preserve">2015 </w:t>
      </w:r>
      <w:r>
        <w:rPr>
          <w:rFonts w:asciiTheme="majorBidi" w:hAnsiTheme="majorBidi" w:cstheme="majorBidi"/>
          <w:sz w:val="24"/>
        </w:rPr>
        <w:t xml:space="preserve">cash flows </w:t>
      </w:r>
      <w:r w:rsidR="00600384">
        <w:rPr>
          <w:rFonts w:asciiTheme="majorBidi" w:hAnsiTheme="majorBidi" w:cstheme="majorBidi"/>
          <w:sz w:val="24"/>
        </w:rPr>
        <w:t>from operations</w:t>
      </w:r>
      <w:r>
        <w:rPr>
          <w:rFonts w:asciiTheme="majorBidi" w:hAnsiTheme="majorBidi" w:cstheme="majorBidi"/>
          <w:sz w:val="24"/>
        </w:rPr>
        <w:t>?</w:t>
      </w:r>
    </w:p>
    <w:p w14:paraId="2A1418C9" w14:textId="6007AB77" w:rsidR="006476B7" w:rsidRDefault="006476B7" w:rsidP="006476B7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2149CE69" w14:textId="6C33CFD7" w:rsidR="006476B7" w:rsidRPr="006476B7" w:rsidRDefault="006476B7" w:rsidP="006476B7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No effect</w:t>
      </w:r>
    </w:p>
    <w:p w14:paraId="7AEF59C4" w14:textId="77777777" w:rsidR="00B668ED" w:rsidRPr="00B668ED" w:rsidRDefault="00B668ED" w:rsidP="00B668ED">
      <w:pPr>
        <w:rPr>
          <w:rFonts w:asciiTheme="majorBidi" w:hAnsiTheme="majorBidi" w:cstheme="majorBidi"/>
          <w:sz w:val="24"/>
        </w:rPr>
      </w:pPr>
    </w:p>
    <w:p w14:paraId="228DA993" w14:textId="4B539DC7" w:rsidR="00B668ED" w:rsidRDefault="00B668ED" w:rsidP="00C81EB7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Regarding the obsolescence allowance:</w:t>
      </w:r>
    </w:p>
    <w:p w14:paraId="61D8B295" w14:textId="77777777" w:rsidR="00B668ED" w:rsidRPr="00B668ED" w:rsidRDefault="00B668ED" w:rsidP="00B668ED">
      <w:pPr>
        <w:rPr>
          <w:rFonts w:asciiTheme="majorBidi" w:hAnsiTheme="majorBidi" w:cstheme="majorBidi"/>
          <w:sz w:val="24"/>
        </w:rPr>
      </w:pPr>
    </w:p>
    <w:p w14:paraId="4774A6F4" w14:textId="49FBBA5C" w:rsidR="00B668ED" w:rsidRDefault="00B668ED" w:rsidP="00B668ED">
      <w:pPr>
        <w:pStyle w:val="ListParagraph"/>
        <w:keepNext/>
        <w:numPr>
          <w:ilvl w:val="1"/>
          <w:numId w:val="26"/>
        </w:numPr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 xml:space="preserve">What was the amount of </w:t>
      </w:r>
      <w:r>
        <w:rPr>
          <w:rFonts w:asciiTheme="majorBidi" w:hAnsiTheme="majorBidi" w:cstheme="majorBidi"/>
          <w:sz w:val="24"/>
        </w:rPr>
        <w:t>parts</w:t>
      </w:r>
      <w:r w:rsidRPr="000241ED">
        <w:rPr>
          <w:rFonts w:asciiTheme="majorBidi" w:hAnsiTheme="majorBidi" w:cstheme="majorBidi"/>
          <w:sz w:val="24"/>
        </w:rPr>
        <w:t xml:space="preserve"> expense </w:t>
      </w:r>
      <w:r>
        <w:rPr>
          <w:rFonts w:asciiTheme="majorBidi" w:hAnsiTheme="majorBidi" w:cstheme="majorBidi"/>
          <w:sz w:val="24"/>
        </w:rPr>
        <w:t>for 2015?</w:t>
      </w:r>
    </w:p>
    <w:p w14:paraId="59293D80" w14:textId="1E294ECA" w:rsidR="006476B7" w:rsidRDefault="006476B7" w:rsidP="006476B7">
      <w:pPr>
        <w:pStyle w:val="ListParagraph"/>
        <w:keepNext/>
        <w:ind w:left="1440"/>
        <w:rPr>
          <w:rFonts w:asciiTheme="majorBidi" w:hAnsiTheme="majorBidi" w:cstheme="majorBidi"/>
          <w:sz w:val="24"/>
        </w:rPr>
      </w:pPr>
    </w:p>
    <w:p w14:paraId="2713B330" w14:textId="7EFD8684" w:rsidR="00B668ED" w:rsidRDefault="006476B7" w:rsidP="006476B7">
      <w:pPr>
        <w:pStyle w:val="ListParagraph"/>
        <w:keepNext/>
        <w:ind w:left="144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$38</w:t>
      </w:r>
    </w:p>
    <w:p w14:paraId="5F1E6931" w14:textId="77777777" w:rsidR="006476B7" w:rsidRPr="006476B7" w:rsidRDefault="006476B7" w:rsidP="006476B7">
      <w:pPr>
        <w:pStyle w:val="ListParagraph"/>
        <w:keepNext/>
        <w:ind w:left="1440"/>
        <w:rPr>
          <w:rFonts w:asciiTheme="majorBidi" w:hAnsiTheme="majorBidi" w:cstheme="majorBidi"/>
          <w:b/>
          <w:sz w:val="24"/>
        </w:rPr>
      </w:pPr>
    </w:p>
    <w:p w14:paraId="54297EE3" w14:textId="79F4E27F" w:rsidR="00B668ED" w:rsidRDefault="00B668ED" w:rsidP="006476B7">
      <w:pPr>
        <w:pStyle w:val="ListParagraph"/>
        <w:keepNext/>
        <w:numPr>
          <w:ilvl w:val="1"/>
          <w:numId w:val="26"/>
        </w:numPr>
        <w:rPr>
          <w:rFonts w:asciiTheme="majorBidi" w:hAnsiTheme="majorBidi" w:cstheme="majorBidi"/>
          <w:sz w:val="24"/>
        </w:rPr>
      </w:pPr>
      <w:r w:rsidRPr="00B668ED">
        <w:rPr>
          <w:rFonts w:asciiTheme="majorBidi" w:hAnsiTheme="majorBidi" w:cstheme="majorBidi"/>
          <w:sz w:val="24"/>
        </w:rPr>
        <w:t xml:space="preserve">What was the amount of </w:t>
      </w:r>
      <w:r>
        <w:rPr>
          <w:rFonts w:asciiTheme="majorBidi" w:hAnsiTheme="majorBidi" w:cstheme="majorBidi"/>
          <w:sz w:val="24"/>
        </w:rPr>
        <w:t xml:space="preserve">parts actually going obsolete </w:t>
      </w:r>
      <w:r w:rsidRPr="00B668ED">
        <w:rPr>
          <w:rFonts w:asciiTheme="majorBidi" w:hAnsiTheme="majorBidi" w:cstheme="majorBidi"/>
          <w:sz w:val="24"/>
        </w:rPr>
        <w:t>during 2015?</w:t>
      </w:r>
    </w:p>
    <w:p w14:paraId="42A20F88" w14:textId="5E3AB5BD" w:rsidR="006476B7" w:rsidRDefault="006476B7" w:rsidP="006476B7">
      <w:pPr>
        <w:pStyle w:val="ListParagraph"/>
        <w:keepNext/>
        <w:ind w:left="1440"/>
        <w:rPr>
          <w:rFonts w:asciiTheme="majorBidi" w:hAnsiTheme="majorBidi" w:cstheme="majorBidi"/>
          <w:sz w:val="24"/>
        </w:rPr>
      </w:pPr>
    </w:p>
    <w:p w14:paraId="0D5AEBA1" w14:textId="61302F1B" w:rsidR="006476B7" w:rsidRPr="006476B7" w:rsidRDefault="006476B7" w:rsidP="006476B7">
      <w:pPr>
        <w:pStyle w:val="ListParagraph"/>
        <w:keepNext/>
        <w:ind w:left="1440"/>
        <w:rPr>
          <w:rFonts w:asciiTheme="majorBidi" w:hAnsiTheme="majorBidi" w:cstheme="majorBidi"/>
          <w:b/>
          <w:sz w:val="24"/>
          <w:lang w:eastAsia="zh-CN"/>
        </w:rPr>
      </w:pPr>
      <w:r>
        <w:rPr>
          <w:rFonts w:asciiTheme="majorBidi" w:hAnsiTheme="majorBidi" w:cstheme="majorBidi"/>
          <w:b/>
          <w:sz w:val="24"/>
        </w:rPr>
        <w:t>$0</w:t>
      </w:r>
    </w:p>
    <w:p w14:paraId="2D7FFDE9" w14:textId="6D451142" w:rsidR="00B668ED" w:rsidRPr="00B668ED" w:rsidRDefault="00B668ED" w:rsidP="00B668ED">
      <w:pPr>
        <w:rPr>
          <w:rFonts w:asciiTheme="majorBidi" w:hAnsiTheme="majorBidi" w:cstheme="majorBidi"/>
          <w:sz w:val="24"/>
        </w:rPr>
      </w:pPr>
    </w:p>
    <w:p w14:paraId="1778B21C" w14:textId="77777777" w:rsidR="00F76FCC" w:rsidRPr="000241ED" w:rsidRDefault="00F76FCC" w:rsidP="00F76FCC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0C559319" w14:textId="0D3BBBEC" w:rsidR="00F76FCC" w:rsidRPr="000241ED" w:rsidRDefault="00F76FCC" w:rsidP="00F535B7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</w:p>
    <w:p w14:paraId="0C593F34" w14:textId="0B74C413" w:rsidR="00C81EB7" w:rsidRDefault="00C81EB7">
      <w:pPr>
        <w:keepLines w:val="0"/>
        <w:spacing w:after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br w:type="page"/>
      </w:r>
    </w:p>
    <w:p w14:paraId="6E8E36AB" w14:textId="7A2517A6" w:rsidR="00ED5CB0" w:rsidRDefault="004F0A09" w:rsidP="001178DE">
      <w:pPr>
        <w:spacing w:after="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lastRenderedPageBreak/>
        <w:t xml:space="preserve">Excerpts from </w:t>
      </w:r>
      <w:r w:rsidR="00B668ED">
        <w:rPr>
          <w:rFonts w:asciiTheme="majorBidi" w:hAnsiTheme="majorBidi" w:cstheme="majorBidi"/>
          <w:sz w:val="24"/>
        </w:rPr>
        <w:t xml:space="preserve">United </w:t>
      </w:r>
      <w:r w:rsidRPr="000241ED">
        <w:rPr>
          <w:rFonts w:asciiTheme="majorBidi" w:hAnsiTheme="majorBidi" w:cstheme="majorBidi"/>
          <w:sz w:val="24"/>
        </w:rPr>
        <w:t>(</w:t>
      </w:r>
      <w:r w:rsidR="00B668ED">
        <w:rPr>
          <w:rFonts w:asciiTheme="majorBidi" w:hAnsiTheme="majorBidi" w:cstheme="majorBidi"/>
          <w:sz w:val="24"/>
        </w:rPr>
        <w:t>UAL</w:t>
      </w:r>
      <w:r w:rsidRPr="000241ED">
        <w:rPr>
          <w:rFonts w:asciiTheme="majorBidi" w:hAnsiTheme="majorBidi" w:cstheme="majorBidi"/>
          <w:sz w:val="24"/>
        </w:rPr>
        <w:t xml:space="preserve">) 10-K for the year ended </w:t>
      </w:r>
      <w:r w:rsidR="00B668ED">
        <w:rPr>
          <w:rFonts w:asciiTheme="majorBidi" w:hAnsiTheme="majorBidi" w:cstheme="majorBidi"/>
          <w:sz w:val="24"/>
        </w:rPr>
        <w:t xml:space="preserve">December 31, 2015 </w:t>
      </w:r>
      <w:r w:rsidRPr="000241ED">
        <w:rPr>
          <w:rFonts w:asciiTheme="majorBidi" w:hAnsiTheme="majorBidi" w:cstheme="majorBidi"/>
          <w:sz w:val="24"/>
        </w:rPr>
        <w:t xml:space="preserve">are </w:t>
      </w:r>
      <w:r w:rsidR="000C2992" w:rsidRPr="000241ED">
        <w:rPr>
          <w:rFonts w:asciiTheme="majorBidi" w:hAnsiTheme="majorBidi" w:cstheme="majorBidi"/>
          <w:sz w:val="24"/>
        </w:rPr>
        <w:t>presented below.  Please use them to answer the following questions.</w:t>
      </w:r>
    </w:p>
    <w:p w14:paraId="75A6C5C0" w14:textId="77777777" w:rsidR="001178DE" w:rsidRPr="000241ED" w:rsidRDefault="001178DE" w:rsidP="001178DE">
      <w:pPr>
        <w:spacing w:after="0"/>
        <w:rPr>
          <w:rFonts w:asciiTheme="majorBidi" w:hAnsiTheme="majorBidi" w:cstheme="majorBidi"/>
          <w:b/>
          <w:sz w:val="24"/>
        </w:rPr>
      </w:pPr>
    </w:p>
    <w:p w14:paraId="6BFD7E64" w14:textId="77777777" w:rsidR="00CA013F" w:rsidRPr="000241ED" w:rsidRDefault="00ED5CB0" w:rsidP="00CA013F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 xml:space="preserve">Assume that all </w:t>
      </w:r>
      <w:r w:rsidR="00B668ED">
        <w:rPr>
          <w:rFonts w:asciiTheme="majorBidi" w:hAnsiTheme="majorBidi" w:cstheme="majorBidi"/>
          <w:sz w:val="24"/>
        </w:rPr>
        <w:t xml:space="preserve">passenger revenue </w:t>
      </w:r>
      <w:r w:rsidRPr="000241ED">
        <w:rPr>
          <w:rFonts w:asciiTheme="majorBidi" w:hAnsiTheme="majorBidi" w:cstheme="majorBidi"/>
          <w:sz w:val="24"/>
        </w:rPr>
        <w:t xml:space="preserve">flow through either accounts receivable or </w:t>
      </w:r>
      <w:r w:rsidR="00B668ED" w:rsidRPr="00B668ED">
        <w:rPr>
          <w:sz w:val="24"/>
        </w:rPr>
        <w:t>frequent flyer deferred revenue and advanced purchase of miles</w:t>
      </w:r>
      <w:r w:rsidRPr="00B668ED">
        <w:rPr>
          <w:sz w:val="24"/>
        </w:rPr>
        <w:t xml:space="preserve">. </w:t>
      </w:r>
      <w:r w:rsidRPr="000241ED">
        <w:rPr>
          <w:rFonts w:asciiTheme="majorBidi" w:hAnsiTheme="majorBidi" w:cstheme="majorBidi"/>
          <w:sz w:val="24"/>
        </w:rPr>
        <w:t xml:space="preserve">Estimate the cash collected from customers using data from the cash flow and income statements. </w:t>
      </w:r>
      <w:r w:rsidR="00CA013F">
        <w:rPr>
          <w:rFonts w:asciiTheme="majorBidi" w:hAnsiTheme="majorBidi" w:cstheme="majorBidi"/>
          <w:sz w:val="24"/>
        </w:rPr>
        <w:t>Hint: think whether you should include in your answer advanced ticket sales.</w:t>
      </w:r>
      <w:r w:rsidR="00CA013F" w:rsidRPr="000241ED">
        <w:rPr>
          <w:rFonts w:asciiTheme="majorBidi" w:hAnsiTheme="majorBidi" w:cstheme="majorBidi"/>
          <w:sz w:val="24"/>
        </w:rPr>
        <w:t xml:space="preserve"> </w:t>
      </w:r>
    </w:p>
    <w:p w14:paraId="60D42BF7" w14:textId="22153046" w:rsidR="00ED5CB0" w:rsidRPr="000241ED" w:rsidRDefault="00ED5CB0" w:rsidP="00CA013F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3C2EC4FA" w14:textId="3DA01343" w:rsidR="001531CE" w:rsidRDefault="00755C47" w:rsidP="00F535B7">
      <w:pPr>
        <w:tabs>
          <w:tab w:val="left" w:pos="1080"/>
          <w:tab w:val="left" w:pos="1800"/>
          <w:tab w:val="right" w:pos="6480"/>
          <w:tab w:val="right" w:pos="7920"/>
        </w:tabs>
        <w:spacing w:after="0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32785 – 200 </w:t>
      </w:r>
      <w:r w:rsidR="007C4E44">
        <w:rPr>
          <w:rFonts w:asciiTheme="majorBidi" w:hAnsiTheme="majorBidi" w:cstheme="majorBidi"/>
          <w:b/>
          <w:sz w:val="24"/>
        </w:rPr>
        <w:t xml:space="preserve">+ 52 </w:t>
      </w:r>
      <w:r>
        <w:rPr>
          <w:rFonts w:asciiTheme="majorBidi" w:hAnsiTheme="majorBidi" w:cstheme="majorBidi"/>
          <w:b/>
          <w:sz w:val="24"/>
        </w:rPr>
        <w:t>-</w:t>
      </w:r>
      <w:r w:rsidR="001262EF">
        <w:rPr>
          <w:rFonts w:asciiTheme="majorBidi" w:hAnsiTheme="majorBidi" w:cstheme="majorBidi"/>
          <w:b/>
          <w:sz w:val="24"/>
        </w:rPr>
        <w:t xml:space="preserve"> </w:t>
      </w:r>
      <w:r w:rsidR="003665DF">
        <w:rPr>
          <w:rFonts w:asciiTheme="majorBidi" w:hAnsiTheme="majorBidi" w:cstheme="majorBidi"/>
          <w:b/>
          <w:sz w:val="24"/>
        </w:rPr>
        <w:t xml:space="preserve">15 = </w:t>
      </w:r>
      <w:r w:rsidR="00F84229">
        <w:rPr>
          <w:rFonts w:asciiTheme="majorBidi" w:hAnsiTheme="majorBidi" w:cstheme="majorBidi"/>
          <w:b/>
          <w:sz w:val="24"/>
        </w:rPr>
        <w:t>32622</w:t>
      </w:r>
    </w:p>
    <w:p w14:paraId="1F6210AA" w14:textId="77777777" w:rsidR="006E38F2" w:rsidRDefault="006E38F2" w:rsidP="00F535B7">
      <w:pPr>
        <w:tabs>
          <w:tab w:val="left" w:pos="1080"/>
          <w:tab w:val="left" w:pos="1800"/>
          <w:tab w:val="right" w:pos="6480"/>
          <w:tab w:val="right" w:pos="7920"/>
        </w:tabs>
        <w:spacing w:after="0"/>
        <w:ind w:left="360"/>
        <w:rPr>
          <w:rFonts w:asciiTheme="majorBidi" w:hAnsiTheme="majorBidi" w:cstheme="majorBidi"/>
          <w:b/>
          <w:sz w:val="24"/>
        </w:rPr>
      </w:pPr>
    </w:p>
    <w:p w14:paraId="04AF755C" w14:textId="77777777" w:rsidR="00F535B7" w:rsidRPr="000241ED" w:rsidRDefault="00F535B7" w:rsidP="00F535B7">
      <w:pPr>
        <w:tabs>
          <w:tab w:val="left" w:pos="1080"/>
          <w:tab w:val="left" w:pos="1800"/>
          <w:tab w:val="right" w:pos="6480"/>
          <w:tab w:val="right" w:pos="7920"/>
        </w:tabs>
        <w:spacing w:after="0"/>
        <w:ind w:left="360"/>
        <w:rPr>
          <w:rFonts w:asciiTheme="majorBidi" w:hAnsiTheme="majorBidi" w:cstheme="majorBidi"/>
          <w:b/>
          <w:sz w:val="24"/>
        </w:rPr>
      </w:pPr>
    </w:p>
    <w:p w14:paraId="67184F81" w14:textId="466A9C0C" w:rsidR="00C02862" w:rsidRPr="00443BCF" w:rsidRDefault="00C02862" w:rsidP="00C02862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sz w:val="24"/>
        </w:rPr>
        <w:t xml:space="preserve">By how much would United’s 2015 net revenues change if, throughout its history, it had been recognizing </w:t>
      </w:r>
      <w:r w:rsidRPr="00B668ED">
        <w:rPr>
          <w:sz w:val="24"/>
        </w:rPr>
        <w:t>frequent flyer deferred revenue and advanced purchase of miles</w:t>
      </w:r>
      <w:r>
        <w:rPr>
          <w:rFonts w:asciiTheme="majorBidi" w:hAnsiTheme="majorBidi" w:cstheme="majorBidi"/>
          <w:sz w:val="24"/>
        </w:rPr>
        <w:t xml:space="preserve"> from customers as revenues (rather than deferring)?  </w:t>
      </w:r>
    </w:p>
    <w:p w14:paraId="02F14E15" w14:textId="7E4D274F" w:rsidR="00443BCF" w:rsidRDefault="00443BCF" w:rsidP="00443BCF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</w:p>
    <w:p w14:paraId="65837064" w14:textId="6519F3E8" w:rsidR="001531CE" w:rsidRDefault="006C3C03" w:rsidP="00C02862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2117 – 2058 + </w:t>
      </w:r>
      <w:r w:rsidR="000655E1">
        <w:rPr>
          <w:rFonts w:asciiTheme="majorBidi" w:hAnsiTheme="majorBidi" w:cstheme="majorBidi"/>
          <w:b/>
          <w:sz w:val="24"/>
        </w:rPr>
        <w:t>2826 – 2879 + 1010 – 1217 = -201</w:t>
      </w:r>
    </w:p>
    <w:p w14:paraId="2FAEF4C8" w14:textId="7EDF1D1E" w:rsidR="000655E1" w:rsidRPr="000241ED" w:rsidRDefault="000655E1" w:rsidP="00C02862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Net revenues will decrease by 201</w:t>
      </w:r>
      <w:bookmarkStart w:id="0" w:name="_GoBack"/>
      <w:bookmarkEnd w:id="0"/>
    </w:p>
    <w:p w14:paraId="7E7BA662" w14:textId="77777777" w:rsidR="00FD1186" w:rsidRPr="000241ED" w:rsidRDefault="00FD1186" w:rsidP="00C81EB7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68AAF9AE" w14:textId="10260182" w:rsidR="006F2717" w:rsidRPr="000241ED" w:rsidRDefault="006F2717" w:rsidP="00815EE6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</w:p>
    <w:p w14:paraId="023980A0" w14:textId="77777777" w:rsidR="006F2717" w:rsidRPr="000241ED" w:rsidRDefault="006F2717" w:rsidP="00C81EB7">
      <w:pPr>
        <w:pStyle w:val="ListParagraph"/>
        <w:ind w:left="360" w:hanging="360"/>
        <w:rPr>
          <w:rFonts w:asciiTheme="majorBidi" w:hAnsiTheme="majorBidi" w:cstheme="majorBidi"/>
          <w:b/>
          <w:sz w:val="24"/>
        </w:rPr>
      </w:pPr>
    </w:p>
    <w:p w14:paraId="730829A0" w14:textId="6A26ED39" w:rsidR="00907C08" w:rsidRDefault="006F2717" w:rsidP="00C81EB7">
      <w:pPr>
        <w:pStyle w:val="ListParagraph"/>
        <w:numPr>
          <w:ilvl w:val="0"/>
          <w:numId w:val="26"/>
        </w:numPr>
        <w:ind w:left="360"/>
        <w:rPr>
          <w:rFonts w:asciiTheme="majorBidi" w:hAnsiTheme="majorBidi" w:cstheme="majorBidi"/>
          <w:sz w:val="24"/>
        </w:rPr>
      </w:pPr>
      <w:r w:rsidRPr="000241ED">
        <w:rPr>
          <w:rFonts w:asciiTheme="majorBidi" w:hAnsiTheme="majorBidi" w:cstheme="majorBidi"/>
          <w:sz w:val="24"/>
        </w:rPr>
        <w:t>E</w:t>
      </w:r>
      <w:r w:rsidR="00907C08" w:rsidRPr="000241ED">
        <w:rPr>
          <w:rFonts w:asciiTheme="majorBidi" w:hAnsiTheme="majorBidi" w:cstheme="majorBidi"/>
          <w:sz w:val="24"/>
        </w:rPr>
        <w:t xml:space="preserve">xplain why </w:t>
      </w:r>
      <w:r w:rsidR="00655DFF">
        <w:rPr>
          <w:rFonts w:asciiTheme="majorBidi" w:hAnsiTheme="majorBidi" w:cstheme="majorBidi"/>
          <w:sz w:val="24"/>
        </w:rPr>
        <w:t>United</w:t>
      </w:r>
      <w:r w:rsidR="00907C08" w:rsidRPr="000241ED">
        <w:rPr>
          <w:rFonts w:asciiTheme="majorBidi" w:hAnsiTheme="majorBidi" w:cstheme="majorBidi"/>
          <w:sz w:val="24"/>
        </w:rPr>
        <w:t xml:space="preserve"> would be violating U.S. GAAP if it recognized revenue at the time advances were received from customers.</w:t>
      </w:r>
    </w:p>
    <w:p w14:paraId="726782A3" w14:textId="080BACBE" w:rsidR="00212A85" w:rsidRDefault="00212A85" w:rsidP="00212A85">
      <w:pPr>
        <w:pStyle w:val="ListParagraph"/>
        <w:ind w:left="360"/>
        <w:rPr>
          <w:rFonts w:asciiTheme="majorBidi" w:hAnsiTheme="majorBidi" w:cstheme="majorBidi"/>
          <w:sz w:val="24"/>
        </w:rPr>
      </w:pPr>
    </w:p>
    <w:p w14:paraId="42EE9C83" w14:textId="37388EEF" w:rsidR="00212A85" w:rsidRDefault="00212A85" w:rsidP="00212A85">
      <w:pPr>
        <w:pStyle w:val="ListParagraph"/>
        <w:ind w:left="360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By the matching principle, when revenues are recognized, all expenses current and future need to be recognized in the income statement.</w:t>
      </w:r>
    </w:p>
    <w:p w14:paraId="0FD04024" w14:textId="66E843D4" w:rsidR="007C4E44" w:rsidRPr="00212A85" w:rsidRDefault="007C4E44" w:rsidP="00212A85">
      <w:pPr>
        <w:pStyle w:val="ListParagraph"/>
        <w:ind w:left="360"/>
        <w:rPr>
          <w:rFonts w:asciiTheme="majorBidi" w:hAnsiTheme="majorBidi" w:cstheme="majorBidi"/>
          <w:b/>
          <w:sz w:val="24"/>
          <w:lang w:eastAsia="zh-CN"/>
        </w:rPr>
      </w:pPr>
      <w:r>
        <w:rPr>
          <w:rFonts w:asciiTheme="majorBidi" w:hAnsiTheme="majorBidi" w:cstheme="majorBidi"/>
          <w:b/>
          <w:sz w:val="24"/>
        </w:rPr>
        <w:t>The risks have not been transferred.</w:t>
      </w:r>
    </w:p>
    <w:p w14:paraId="1B31E57A" w14:textId="77777777" w:rsidR="00907C08" w:rsidRPr="000241ED" w:rsidRDefault="00907C08" w:rsidP="00C81EB7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23BEE54E" w14:textId="77777777" w:rsidR="00907C08" w:rsidRPr="000241ED" w:rsidRDefault="00907C08" w:rsidP="00C81EB7">
      <w:pPr>
        <w:pStyle w:val="ListParagraph"/>
        <w:ind w:left="360" w:hanging="360"/>
        <w:rPr>
          <w:rFonts w:asciiTheme="majorBidi" w:hAnsiTheme="majorBidi" w:cstheme="majorBidi"/>
          <w:sz w:val="24"/>
        </w:rPr>
      </w:pPr>
    </w:p>
    <w:p w14:paraId="7423A6CB" w14:textId="77777777" w:rsidR="00655DFF" w:rsidRDefault="00655DFF" w:rsidP="00E57814">
      <w:pPr>
        <w:pStyle w:val="ListParagraph"/>
        <w:ind w:left="0"/>
        <w:rPr>
          <w:b/>
        </w:rPr>
      </w:pPr>
      <w:r w:rsidRPr="00655DFF">
        <w:rPr>
          <w:b/>
          <w:noProof/>
        </w:rPr>
        <w:lastRenderedPageBreak/>
        <w:drawing>
          <wp:inline distT="0" distB="0" distL="0" distR="0" wp14:anchorId="29F1D6E9" wp14:editId="70A7B161">
            <wp:extent cx="6294755" cy="4944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35" cy="495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FF">
        <w:rPr>
          <w:b/>
        </w:rPr>
        <w:t xml:space="preserve"> </w:t>
      </w:r>
    </w:p>
    <w:p w14:paraId="481988F4" w14:textId="77777777" w:rsidR="00655DFF" w:rsidRDefault="00655DFF" w:rsidP="001B1A94">
      <w:pPr>
        <w:pStyle w:val="ListParagraph"/>
        <w:rPr>
          <w:b/>
        </w:rPr>
      </w:pPr>
    </w:p>
    <w:p w14:paraId="385BA752" w14:textId="77777777" w:rsidR="00655DFF" w:rsidRDefault="00655DFF" w:rsidP="00E57814">
      <w:pPr>
        <w:pStyle w:val="ListParagraph"/>
        <w:ind w:left="0" w:right="-450"/>
        <w:rPr>
          <w:b/>
        </w:rPr>
      </w:pPr>
      <w:r w:rsidRPr="00655DFF">
        <w:rPr>
          <w:b/>
          <w:noProof/>
        </w:rPr>
        <w:lastRenderedPageBreak/>
        <w:drawing>
          <wp:inline distT="0" distB="0" distL="0" distR="0" wp14:anchorId="292036F0" wp14:editId="1CF4D444">
            <wp:extent cx="6505575" cy="7304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93" cy="73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E521" w14:textId="77777777" w:rsidR="00655DFF" w:rsidRDefault="00655DFF" w:rsidP="001B1A94">
      <w:pPr>
        <w:pStyle w:val="ListParagraph"/>
        <w:rPr>
          <w:b/>
        </w:rPr>
      </w:pPr>
    </w:p>
    <w:p w14:paraId="41A3FEC7" w14:textId="6EEED802" w:rsidR="00655DFF" w:rsidRDefault="00775E62" w:rsidP="00775E62">
      <w:pPr>
        <w:pStyle w:val="ListParagraph"/>
        <w:tabs>
          <w:tab w:val="left" w:pos="5520"/>
        </w:tabs>
        <w:rPr>
          <w:b/>
        </w:rPr>
      </w:pPr>
      <w:r>
        <w:rPr>
          <w:b/>
        </w:rPr>
        <w:tab/>
      </w:r>
    </w:p>
    <w:p w14:paraId="4B71DF53" w14:textId="77777777" w:rsidR="00655DFF" w:rsidRDefault="00655DFF" w:rsidP="001B1A94">
      <w:pPr>
        <w:pStyle w:val="ListParagraph"/>
        <w:rPr>
          <w:b/>
        </w:rPr>
      </w:pPr>
    </w:p>
    <w:p w14:paraId="6A91547B" w14:textId="77777777" w:rsidR="00655DFF" w:rsidRDefault="00655DFF" w:rsidP="001B1A94">
      <w:pPr>
        <w:pStyle w:val="ListParagraph"/>
        <w:rPr>
          <w:b/>
        </w:rPr>
      </w:pPr>
    </w:p>
    <w:p w14:paraId="6462F103" w14:textId="77777777" w:rsidR="00655DFF" w:rsidRDefault="00655DFF" w:rsidP="001B1A94">
      <w:pPr>
        <w:pStyle w:val="ListParagraph"/>
        <w:rPr>
          <w:b/>
        </w:rPr>
      </w:pPr>
    </w:p>
    <w:p w14:paraId="0314309B" w14:textId="421CA1C6" w:rsidR="000241ED" w:rsidRDefault="00655DFF" w:rsidP="00E57814">
      <w:pPr>
        <w:pStyle w:val="ListParagraph"/>
        <w:tabs>
          <w:tab w:val="left" w:pos="8640"/>
        </w:tabs>
        <w:ind w:left="0"/>
        <w:rPr>
          <w:b/>
          <w:bCs/>
          <w:sz w:val="20"/>
          <w:szCs w:val="20"/>
        </w:rPr>
      </w:pPr>
      <w:r w:rsidRPr="00655DFF">
        <w:rPr>
          <w:b/>
          <w:noProof/>
        </w:rPr>
        <w:drawing>
          <wp:inline distT="0" distB="0" distL="0" distR="0" wp14:anchorId="314D682E" wp14:editId="0797F76E">
            <wp:extent cx="6556231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798" cy="20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8D48" w14:textId="77777777" w:rsidR="009A58EA" w:rsidRDefault="009A58EA" w:rsidP="00E57814">
      <w:pPr>
        <w:pStyle w:val="ListParagraph"/>
        <w:tabs>
          <w:tab w:val="left" w:pos="8640"/>
        </w:tabs>
        <w:ind w:left="0"/>
        <w:rPr>
          <w:b/>
          <w:bCs/>
          <w:sz w:val="20"/>
          <w:szCs w:val="20"/>
        </w:rPr>
      </w:pPr>
    </w:p>
    <w:sectPr w:rsidR="009A58EA" w:rsidSect="003E4096"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B9336" w14:textId="77777777" w:rsidR="00B41263" w:rsidRDefault="00B41263">
      <w:r>
        <w:separator/>
      </w:r>
    </w:p>
  </w:endnote>
  <w:endnote w:type="continuationSeparator" w:id="0">
    <w:p w14:paraId="59458A36" w14:textId="77777777" w:rsidR="00B41263" w:rsidRDefault="00B4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79FD8" w14:textId="77777777" w:rsidR="00C86DE8" w:rsidRDefault="00C86DE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0384">
      <w:rPr>
        <w:noProof/>
      </w:rPr>
      <w:t>4</w:t>
    </w:r>
    <w:r>
      <w:rPr>
        <w:noProof/>
      </w:rPr>
      <w:fldChar w:fldCharType="end"/>
    </w:r>
  </w:p>
  <w:p w14:paraId="7DCC0D23" w14:textId="77777777" w:rsidR="00C86DE8" w:rsidRDefault="00C8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5F596" w14:textId="77777777" w:rsidR="00B41263" w:rsidRPr="0043704E" w:rsidRDefault="00B41263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separator/>
      </w:r>
    </w:p>
  </w:footnote>
  <w:footnote w:type="continuationSeparator" w:id="0">
    <w:p w14:paraId="5174C369" w14:textId="77777777" w:rsidR="00B41263" w:rsidRPr="0043704E" w:rsidRDefault="00B41263" w:rsidP="0043704E">
      <w:pPr>
        <w:spacing w:after="0"/>
        <w:rPr>
          <w:sz w:val="6"/>
          <w:szCs w:val="6"/>
        </w:rPr>
      </w:pPr>
      <w:r w:rsidRPr="0043704E">
        <w:rPr>
          <w:sz w:val="6"/>
          <w:szCs w:val="6"/>
        </w:rPr>
        <w:continuationSeparator/>
      </w:r>
    </w:p>
  </w:footnote>
  <w:footnote w:type="continuationNotice" w:id="1">
    <w:p w14:paraId="58B5ACF3" w14:textId="77777777" w:rsidR="00B41263" w:rsidRPr="0043704E" w:rsidRDefault="00B41263">
      <w:pPr>
        <w:spacing w:after="0"/>
        <w:rPr>
          <w:sz w:val="6"/>
          <w:szCs w:val="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E3072"/>
    <w:multiLevelType w:val="hybridMultilevel"/>
    <w:tmpl w:val="5FC43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61FF6"/>
    <w:multiLevelType w:val="hybridMultilevel"/>
    <w:tmpl w:val="C2D2A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77D2"/>
    <w:multiLevelType w:val="hybridMultilevel"/>
    <w:tmpl w:val="19BCA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4BD8"/>
    <w:multiLevelType w:val="hybridMultilevel"/>
    <w:tmpl w:val="F8F45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20143"/>
    <w:multiLevelType w:val="hybridMultilevel"/>
    <w:tmpl w:val="1AB01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F15A6"/>
    <w:multiLevelType w:val="hybridMultilevel"/>
    <w:tmpl w:val="FA9A9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63329"/>
    <w:multiLevelType w:val="hybridMultilevel"/>
    <w:tmpl w:val="A83CB484"/>
    <w:lvl w:ilvl="0" w:tplc="480EB31C">
      <w:start w:val="1"/>
      <w:numFmt w:val="decimal"/>
      <w:lvlText w:val="(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1D01"/>
    <w:multiLevelType w:val="hybridMultilevel"/>
    <w:tmpl w:val="85185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E03CE"/>
    <w:multiLevelType w:val="hybridMultilevel"/>
    <w:tmpl w:val="2B14E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766E"/>
    <w:multiLevelType w:val="hybridMultilevel"/>
    <w:tmpl w:val="519A0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808A9"/>
    <w:multiLevelType w:val="hybridMultilevel"/>
    <w:tmpl w:val="D57C8A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0263B"/>
    <w:multiLevelType w:val="hybridMultilevel"/>
    <w:tmpl w:val="4C305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4B54BA"/>
    <w:multiLevelType w:val="hybridMultilevel"/>
    <w:tmpl w:val="A8F8E4B6"/>
    <w:lvl w:ilvl="0" w:tplc="EF4829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70625"/>
    <w:multiLevelType w:val="hybridMultilevel"/>
    <w:tmpl w:val="FDAA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02202"/>
    <w:multiLevelType w:val="hybridMultilevel"/>
    <w:tmpl w:val="B246D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C7F16"/>
    <w:multiLevelType w:val="hybridMultilevel"/>
    <w:tmpl w:val="3918D67C"/>
    <w:lvl w:ilvl="0" w:tplc="B0A083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46988"/>
    <w:multiLevelType w:val="hybridMultilevel"/>
    <w:tmpl w:val="BA7A62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74AAC"/>
    <w:multiLevelType w:val="hybridMultilevel"/>
    <w:tmpl w:val="C55628C2"/>
    <w:lvl w:ilvl="0" w:tplc="B038F1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7"/>
  </w:num>
  <w:num w:numId="4">
    <w:abstractNumId w:val="8"/>
  </w:num>
  <w:num w:numId="5">
    <w:abstractNumId w:val="16"/>
  </w:num>
  <w:num w:numId="6">
    <w:abstractNumId w:val="24"/>
  </w:num>
  <w:num w:numId="7">
    <w:abstractNumId w:val="5"/>
  </w:num>
  <w:num w:numId="8">
    <w:abstractNumId w:val="22"/>
  </w:num>
  <w:num w:numId="9">
    <w:abstractNumId w:val="11"/>
  </w:num>
  <w:num w:numId="10">
    <w:abstractNumId w:val="13"/>
  </w:num>
  <w:num w:numId="11">
    <w:abstractNumId w:val="10"/>
  </w:num>
  <w:num w:numId="12">
    <w:abstractNumId w:val="0"/>
  </w:num>
  <w:num w:numId="13">
    <w:abstractNumId w:val="9"/>
  </w:num>
  <w:num w:numId="14">
    <w:abstractNumId w:val="23"/>
  </w:num>
  <w:num w:numId="15">
    <w:abstractNumId w:val="7"/>
  </w:num>
  <w:num w:numId="16">
    <w:abstractNumId w:val="4"/>
  </w:num>
  <w:num w:numId="17">
    <w:abstractNumId w:val="14"/>
  </w:num>
  <w:num w:numId="18">
    <w:abstractNumId w:val="3"/>
  </w:num>
  <w:num w:numId="19">
    <w:abstractNumId w:val="21"/>
  </w:num>
  <w:num w:numId="20">
    <w:abstractNumId w:val="15"/>
  </w:num>
  <w:num w:numId="21">
    <w:abstractNumId w:val="17"/>
  </w:num>
  <w:num w:numId="22">
    <w:abstractNumId w:val="19"/>
  </w:num>
  <w:num w:numId="23">
    <w:abstractNumId w:val="18"/>
  </w:num>
  <w:num w:numId="24">
    <w:abstractNumId w:val="20"/>
  </w:num>
  <w:num w:numId="25">
    <w:abstractNumId w:val="6"/>
  </w:num>
  <w:num w:numId="26">
    <w:abstractNumId w:val="26"/>
  </w:num>
  <w:num w:numId="27">
    <w:abstractNumId w:val="2"/>
  </w:num>
  <w:num w:numId="2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FF"/>
    <w:rsid w:val="000011A5"/>
    <w:rsid w:val="00001B2D"/>
    <w:rsid w:val="00005D25"/>
    <w:rsid w:val="000061D3"/>
    <w:rsid w:val="0000625F"/>
    <w:rsid w:val="00007A1D"/>
    <w:rsid w:val="0001075C"/>
    <w:rsid w:val="00010BE7"/>
    <w:rsid w:val="00010C9E"/>
    <w:rsid w:val="00013120"/>
    <w:rsid w:val="00013C81"/>
    <w:rsid w:val="00013F64"/>
    <w:rsid w:val="0001402B"/>
    <w:rsid w:val="00020961"/>
    <w:rsid w:val="0002392D"/>
    <w:rsid w:val="000241ED"/>
    <w:rsid w:val="00025205"/>
    <w:rsid w:val="00026744"/>
    <w:rsid w:val="00032995"/>
    <w:rsid w:val="000332CD"/>
    <w:rsid w:val="00034130"/>
    <w:rsid w:val="00034835"/>
    <w:rsid w:val="00035FE7"/>
    <w:rsid w:val="00040C9A"/>
    <w:rsid w:val="000437DE"/>
    <w:rsid w:val="00043EAB"/>
    <w:rsid w:val="00045DB2"/>
    <w:rsid w:val="000463C3"/>
    <w:rsid w:val="00046ECF"/>
    <w:rsid w:val="000519D2"/>
    <w:rsid w:val="00053081"/>
    <w:rsid w:val="000551FB"/>
    <w:rsid w:val="000577B4"/>
    <w:rsid w:val="0006020E"/>
    <w:rsid w:val="0006218E"/>
    <w:rsid w:val="00062C43"/>
    <w:rsid w:val="000650EB"/>
    <w:rsid w:val="000655E1"/>
    <w:rsid w:val="00066BBC"/>
    <w:rsid w:val="00066EAE"/>
    <w:rsid w:val="000678AC"/>
    <w:rsid w:val="00067E78"/>
    <w:rsid w:val="0007100A"/>
    <w:rsid w:val="00072D2F"/>
    <w:rsid w:val="00073184"/>
    <w:rsid w:val="00073E0A"/>
    <w:rsid w:val="0007411B"/>
    <w:rsid w:val="00076980"/>
    <w:rsid w:val="00076F76"/>
    <w:rsid w:val="000814A6"/>
    <w:rsid w:val="00091CD1"/>
    <w:rsid w:val="00091E61"/>
    <w:rsid w:val="00093B81"/>
    <w:rsid w:val="00094704"/>
    <w:rsid w:val="00094A7A"/>
    <w:rsid w:val="000966E6"/>
    <w:rsid w:val="000967E1"/>
    <w:rsid w:val="000A1F9D"/>
    <w:rsid w:val="000A761C"/>
    <w:rsid w:val="000B0425"/>
    <w:rsid w:val="000B19E7"/>
    <w:rsid w:val="000B3CDF"/>
    <w:rsid w:val="000B4AE8"/>
    <w:rsid w:val="000B4B1C"/>
    <w:rsid w:val="000B6513"/>
    <w:rsid w:val="000B6A62"/>
    <w:rsid w:val="000C18C5"/>
    <w:rsid w:val="000C1E1F"/>
    <w:rsid w:val="000C1E23"/>
    <w:rsid w:val="000C2992"/>
    <w:rsid w:val="000C34B0"/>
    <w:rsid w:val="000C3C41"/>
    <w:rsid w:val="000C5DB7"/>
    <w:rsid w:val="000D0266"/>
    <w:rsid w:val="000D092E"/>
    <w:rsid w:val="000D1F22"/>
    <w:rsid w:val="000D2797"/>
    <w:rsid w:val="000D355C"/>
    <w:rsid w:val="000D4CE5"/>
    <w:rsid w:val="000D5FD9"/>
    <w:rsid w:val="000D61E7"/>
    <w:rsid w:val="000E20F2"/>
    <w:rsid w:val="000E2223"/>
    <w:rsid w:val="000E256C"/>
    <w:rsid w:val="000E3051"/>
    <w:rsid w:val="000E30BF"/>
    <w:rsid w:val="000E38D3"/>
    <w:rsid w:val="000E5D33"/>
    <w:rsid w:val="000E793A"/>
    <w:rsid w:val="000F41AB"/>
    <w:rsid w:val="000F51AF"/>
    <w:rsid w:val="000F7AA0"/>
    <w:rsid w:val="000F7AC4"/>
    <w:rsid w:val="0010094A"/>
    <w:rsid w:val="0010247A"/>
    <w:rsid w:val="00104D4E"/>
    <w:rsid w:val="00104F93"/>
    <w:rsid w:val="00107390"/>
    <w:rsid w:val="00107A33"/>
    <w:rsid w:val="00107D52"/>
    <w:rsid w:val="00110562"/>
    <w:rsid w:val="00110A50"/>
    <w:rsid w:val="00110C39"/>
    <w:rsid w:val="00110C5B"/>
    <w:rsid w:val="00111EFD"/>
    <w:rsid w:val="0011388A"/>
    <w:rsid w:val="001177E1"/>
    <w:rsid w:val="001178DE"/>
    <w:rsid w:val="00121F74"/>
    <w:rsid w:val="00123C37"/>
    <w:rsid w:val="001251EC"/>
    <w:rsid w:val="001262EF"/>
    <w:rsid w:val="00130C4B"/>
    <w:rsid w:val="00130FA5"/>
    <w:rsid w:val="00132216"/>
    <w:rsid w:val="001323D6"/>
    <w:rsid w:val="00132BBB"/>
    <w:rsid w:val="00132E9E"/>
    <w:rsid w:val="0013355C"/>
    <w:rsid w:val="00136160"/>
    <w:rsid w:val="00137EC5"/>
    <w:rsid w:val="001404DF"/>
    <w:rsid w:val="001418E9"/>
    <w:rsid w:val="00142A5F"/>
    <w:rsid w:val="001438D5"/>
    <w:rsid w:val="00143B42"/>
    <w:rsid w:val="00144B98"/>
    <w:rsid w:val="00144CC0"/>
    <w:rsid w:val="001453B2"/>
    <w:rsid w:val="00145CF4"/>
    <w:rsid w:val="00146767"/>
    <w:rsid w:val="00147CA6"/>
    <w:rsid w:val="00151281"/>
    <w:rsid w:val="00152572"/>
    <w:rsid w:val="001531CE"/>
    <w:rsid w:val="001533D2"/>
    <w:rsid w:val="001541DB"/>
    <w:rsid w:val="00154228"/>
    <w:rsid w:val="0015610A"/>
    <w:rsid w:val="001615D6"/>
    <w:rsid w:val="0016552C"/>
    <w:rsid w:val="0017074E"/>
    <w:rsid w:val="00171C1E"/>
    <w:rsid w:val="001730CB"/>
    <w:rsid w:val="00173927"/>
    <w:rsid w:val="001739BB"/>
    <w:rsid w:val="00174F06"/>
    <w:rsid w:val="0017697F"/>
    <w:rsid w:val="001778B5"/>
    <w:rsid w:val="001804FA"/>
    <w:rsid w:val="00180864"/>
    <w:rsid w:val="0018327D"/>
    <w:rsid w:val="001848B3"/>
    <w:rsid w:val="001864CC"/>
    <w:rsid w:val="0019213E"/>
    <w:rsid w:val="00195005"/>
    <w:rsid w:val="00196BE9"/>
    <w:rsid w:val="00196D89"/>
    <w:rsid w:val="001972BD"/>
    <w:rsid w:val="00197BF9"/>
    <w:rsid w:val="001A17F5"/>
    <w:rsid w:val="001A1B56"/>
    <w:rsid w:val="001A39EA"/>
    <w:rsid w:val="001A5971"/>
    <w:rsid w:val="001B1A94"/>
    <w:rsid w:val="001B35BD"/>
    <w:rsid w:val="001B434E"/>
    <w:rsid w:val="001B5B2B"/>
    <w:rsid w:val="001B61F9"/>
    <w:rsid w:val="001B6505"/>
    <w:rsid w:val="001B7C24"/>
    <w:rsid w:val="001C63B6"/>
    <w:rsid w:val="001C6CCF"/>
    <w:rsid w:val="001D10BB"/>
    <w:rsid w:val="001D3CE2"/>
    <w:rsid w:val="001D4472"/>
    <w:rsid w:val="001D4977"/>
    <w:rsid w:val="001D5E12"/>
    <w:rsid w:val="001E1760"/>
    <w:rsid w:val="001E2F92"/>
    <w:rsid w:val="001E3A69"/>
    <w:rsid w:val="001E6E42"/>
    <w:rsid w:val="001E7564"/>
    <w:rsid w:val="001F2944"/>
    <w:rsid w:val="001F2F2D"/>
    <w:rsid w:val="001F3734"/>
    <w:rsid w:val="00200DA4"/>
    <w:rsid w:val="00201E08"/>
    <w:rsid w:val="0020638E"/>
    <w:rsid w:val="00210452"/>
    <w:rsid w:val="00211206"/>
    <w:rsid w:val="002124F6"/>
    <w:rsid w:val="00212A85"/>
    <w:rsid w:val="0021529A"/>
    <w:rsid w:val="00222A7E"/>
    <w:rsid w:val="00225634"/>
    <w:rsid w:val="00226BD5"/>
    <w:rsid w:val="00231A34"/>
    <w:rsid w:val="002340A9"/>
    <w:rsid w:val="00240245"/>
    <w:rsid w:val="00241C69"/>
    <w:rsid w:val="002435AC"/>
    <w:rsid w:val="00244D7D"/>
    <w:rsid w:val="00245EE4"/>
    <w:rsid w:val="0025091F"/>
    <w:rsid w:val="00254686"/>
    <w:rsid w:val="00255E27"/>
    <w:rsid w:val="00256074"/>
    <w:rsid w:val="0025700B"/>
    <w:rsid w:val="002571F7"/>
    <w:rsid w:val="002576A3"/>
    <w:rsid w:val="00262891"/>
    <w:rsid w:val="00263FEF"/>
    <w:rsid w:val="00265C42"/>
    <w:rsid w:val="0026727B"/>
    <w:rsid w:val="002726EC"/>
    <w:rsid w:val="00273A5F"/>
    <w:rsid w:val="00273D7E"/>
    <w:rsid w:val="00277B8B"/>
    <w:rsid w:val="002822F5"/>
    <w:rsid w:val="002854B7"/>
    <w:rsid w:val="00285F9A"/>
    <w:rsid w:val="0028677C"/>
    <w:rsid w:val="002902A3"/>
    <w:rsid w:val="002929EE"/>
    <w:rsid w:val="00293EC8"/>
    <w:rsid w:val="00294B40"/>
    <w:rsid w:val="00295033"/>
    <w:rsid w:val="00296A60"/>
    <w:rsid w:val="002A3C1A"/>
    <w:rsid w:val="002A4AD9"/>
    <w:rsid w:val="002A511E"/>
    <w:rsid w:val="002A7324"/>
    <w:rsid w:val="002B00EE"/>
    <w:rsid w:val="002B029A"/>
    <w:rsid w:val="002B0939"/>
    <w:rsid w:val="002B1EA0"/>
    <w:rsid w:val="002B43CB"/>
    <w:rsid w:val="002B52C9"/>
    <w:rsid w:val="002B7CCC"/>
    <w:rsid w:val="002C0210"/>
    <w:rsid w:val="002C14E5"/>
    <w:rsid w:val="002C1E8C"/>
    <w:rsid w:val="002C61C6"/>
    <w:rsid w:val="002C6E64"/>
    <w:rsid w:val="002D1740"/>
    <w:rsid w:val="002D3EEA"/>
    <w:rsid w:val="002D3EF9"/>
    <w:rsid w:val="002D4F89"/>
    <w:rsid w:val="002D532B"/>
    <w:rsid w:val="002D5CD3"/>
    <w:rsid w:val="002D6B96"/>
    <w:rsid w:val="002D731E"/>
    <w:rsid w:val="002E18CF"/>
    <w:rsid w:val="002E6A05"/>
    <w:rsid w:val="002E7AF3"/>
    <w:rsid w:val="002F279A"/>
    <w:rsid w:val="002F6D2F"/>
    <w:rsid w:val="002F795C"/>
    <w:rsid w:val="003075A2"/>
    <w:rsid w:val="00312478"/>
    <w:rsid w:val="00313B57"/>
    <w:rsid w:val="00314110"/>
    <w:rsid w:val="00315264"/>
    <w:rsid w:val="00316FE6"/>
    <w:rsid w:val="003212E5"/>
    <w:rsid w:val="00322070"/>
    <w:rsid w:val="003227D5"/>
    <w:rsid w:val="00323087"/>
    <w:rsid w:val="003244E9"/>
    <w:rsid w:val="00324EC1"/>
    <w:rsid w:val="003254DA"/>
    <w:rsid w:val="00325B83"/>
    <w:rsid w:val="0033060A"/>
    <w:rsid w:val="00336413"/>
    <w:rsid w:val="00337CCC"/>
    <w:rsid w:val="00340BC1"/>
    <w:rsid w:val="003420ED"/>
    <w:rsid w:val="00345527"/>
    <w:rsid w:val="00345E7C"/>
    <w:rsid w:val="00347E82"/>
    <w:rsid w:val="00351874"/>
    <w:rsid w:val="003534EE"/>
    <w:rsid w:val="00354330"/>
    <w:rsid w:val="003558AE"/>
    <w:rsid w:val="00355F38"/>
    <w:rsid w:val="00356376"/>
    <w:rsid w:val="00356B7B"/>
    <w:rsid w:val="00356B95"/>
    <w:rsid w:val="00360229"/>
    <w:rsid w:val="00365682"/>
    <w:rsid w:val="00365964"/>
    <w:rsid w:val="00365EB5"/>
    <w:rsid w:val="003665DF"/>
    <w:rsid w:val="00366EE1"/>
    <w:rsid w:val="0037057E"/>
    <w:rsid w:val="00371019"/>
    <w:rsid w:val="00371031"/>
    <w:rsid w:val="00372E4F"/>
    <w:rsid w:val="003745DC"/>
    <w:rsid w:val="003777C4"/>
    <w:rsid w:val="00382D08"/>
    <w:rsid w:val="003909B2"/>
    <w:rsid w:val="003924EC"/>
    <w:rsid w:val="00393DB7"/>
    <w:rsid w:val="00395485"/>
    <w:rsid w:val="00395997"/>
    <w:rsid w:val="00396632"/>
    <w:rsid w:val="003A12DA"/>
    <w:rsid w:val="003A44BE"/>
    <w:rsid w:val="003A58C4"/>
    <w:rsid w:val="003A5E47"/>
    <w:rsid w:val="003A5FA5"/>
    <w:rsid w:val="003A5FFD"/>
    <w:rsid w:val="003B0E61"/>
    <w:rsid w:val="003B1114"/>
    <w:rsid w:val="003B40F9"/>
    <w:rsid w:val="003C4BA5"/>
    <w:rsid w:val="003C6F25"/>
    <w:rsid w:val="003D0654"/>
    <w:rsid w:val="003D0F3F"/>
    <w:rsid w:val="003D1F47"/>
    <w:rsid w:val="003D2F23"/>
    <w:rsid w:val="003D2F58"/>
    <w:rsid w:val="003D3D10"/>
    <w:rsid w:val="003D4D25"/>
    <w:rsid w:val="003D5778"/>
    <w:rsid w:val="003E4096"/>
    <w:rsid w:val="003E6AA7"/>
    <w:rsid w:val="003F0174"/>
    <w:rsid w:val="003F074F"/>
    <w:rsid w:val="003F4B3A"/>
    <w:rsid w:val="0040232E"/>
    <w:rsid w:val="0040232F"/>
    <w:rsid w:val="00403969"/>
    <w:rsid w:val="00404758"/>
    <w:rsid w:val="004067BE"/>
    <w:rsid w:val="00407FE0"/>
    <w:rsid w:val="0041188F"/>
    <w:rsid w:val="004120BC"/>
    <w:rsid w:val="00413004"/>
    <w:rsid w:val="00413392"/>
    <w:rsid w:val="00414C2E"/>
    <w:rsid w:val="00416CCE"/>
    <w:rsid w:val="004171C4"/>
    <w:rsid w:val="00417BB5"/>
    <w:rsid w:val="0042093E"/>
    <w:rsid w:val="00424111"/>
    <w:rsid w:val="004264A4"/>
    <w:rsid w:val="00426BFA"/>
    <w:rsid w:val="004302F8"/>
    <w:rsid w:val="004321B9"/>
    <w:rsid w:val="0043275B"/>
    <w:rsid w:val="0043704E"/>
    <w:rsid w:val="00440258"/>
    <w:rsid w:val="00440B3D"/>
    <w:rsid w:val="00440F5B"/>
    <w:rsid w:val="00443846"/>
    <w:rsid w:val="00443BCF"/>
    <w:rsid w:val="00444CE2"/>
    <w:rsid w:val="004459B4"/>
    <w:rsid w:val="004540D3"/>
    <w:rsid w:val="00454211"/>
    <w:rsid w:val="0045555C"/>
    <w:rsid w:val="0046222C"/>
    <w:rsid w:val="0046275E"/>
    <w:rsid w:val="00462952"/>
    <w:rsid w:val="00464043"/>
    <w:rsid w:val="004665F6"/>
    <w:rsid w:val="004700FD"/>
    <w:rsid w:val="00471251"/>
    <w:rsid w:val="00471B59"/>
    <w:rsid w:val="004737AC"/>
    <w:rsid w:val="00474D79"/>
    <w:rsid w:val="00474E05"/>
    <w:rsid w:val="004760E1"/>
    <w:rsid w:val="00483853"/>
    <w:rsid w:val="00486205"/>
    <w:rsid w:val="004877C4"/>
    <w:rsid w:val="004908E5"/>
    <w:rsid w:val="00492B78"/>
    <w:rsid w:val="004A0188"/>
    <w:rsid w:val="004A1021"/>
    <w:rsid w:val="004A1DFF"/>
    <w:rsid w:val="004A27C5"/>
    <w:rsid w:val="004A3EF8"/>
    <w:rsid w:val="004A472D"/>
    <w:rsid w:val="004A53E2"/>
    <w:rsid w:val="004B0F67"/>
    <w:rsid w:val="004B17F1"/>
    <w:rsid w:val="004B1A34"/>
    <w:rsid w:val="004B44DD"/>
    <w:rsid w:val="004C1A53"/>
    <w:rsid w:val="004C538F"/>
    <w:rsid w:val="004C56A0"/>
    <w:rsid w:val="004C76F9"/>
    <w:rsid w:val="004D31D7"/>
    <w:rsid w:val="004D4ADB"/>
    <w:rsid w:val="004D5D56"/>
    <w:rsid w:val="004D6226"/>
    <w:rsid w:val="004E708D"/>
    <w:rsid w:val="004F033E"/>
    <w:rsid w:val="004F0A09"/>
    <w:rsid w:val="004F1C32"/>
    <w:rsid w:val="004F1EDB"/>
    <w:rsid w:val="004F20E4"/>
    <w:rsid w:val="004F2DE0"/>
    <w:rsid w:val="004F374A"/>
    <w:rsid w:val="004F3DAC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31FF"/>
    <w:rsid w:val="005059F8"/>
    <w:rsid w:val="00506A4B"/>
    <w:rsid w:val="00510FA1"/>
    <w:rsid w:val="00512C98"/>
    <w:rsid w:val="00514D1C"/>
    <w:rsid w:val="005153D7"/>
    <w:rsid w:val="00516523"/>
    <w:rsid w:val="005171BE"/>
    <w:rsid w:val="00520409"/>
    <w:rsid w:val="00526990"/>
    <w:rsid w:val="00534EE2"/>
    <w:rsid w:val="0053529B"/>
    <w:rsid w:val="00535E35"/>
    <w:rsid w:val="00535FAF"/>
    <w:rsid w:val="00540C5F"/>
    <w:rsid w:val="0054235C"/>
    <w:rsid w:val="005439C9"/>
    <w:rsid w:val="00546988"/>
    <w:rsid w:val="00553456"/>
    <w:rsid w:val="005548FE"/>
    <w:rsid w:val="00562053"/>
    <w:rsid w:val="0056307F"/>
    <w:rsid w:val="00564E3C"/>
    <w:rsid w:val="00565D2C"/>
    <w:rsid w:val="00566943"/>
    <w:rsid w:val="00571598"/>
    <w:rsid w:val="00572927"/>
    <w:rsid w:val="00573270"/>
    <w:rsid w:val="005767DB"/>
    <w:rsid w:val="00582094"/>
    <w:rsid w:val="00583102"/>
    <w:rsid w:val="00584CAE"/>
    <w:rsid w:val="0059186D"/>
    <w:rsid w:val="00596D2E"/>
    <w:rsid w:val="00597440"/>
    <w:rsid w:val="005A1B60"/>
    <w:rsid w:val="005A223E"/>
    <w:rsid w:val="005A3208"/>
    <w:rsid w:val="005A3356"/>
    <w:rsid w:val="005A3801"/>
    <w:rsid w:val="005A69AA"/>
    <w:rsid w:val="005B1467"/>
    <w:rsid w:val="005B2792"/>
    <w:rsid w:val="005B4275"/>
    <w:rsid w:val="005C1E39"/>
    <w:rsid w:val="005C58E4"/>
    <w:rsid w:val="005C6A62"/>
    <w:rsid w:val="005D0E24"/>
    <w:rsid w:val="005D194C"/>
    <w:rsid w:val="005D1AA0"/>
    <w:rsid w:val="005D27C1"/>
    <w:rsid w:val="005D744F"/>
    <w:rsid w:val="005D7C68"/>
    <w:rsid w:val="005E1857"/>
    <w:rsid w:val="005E4C29"/>
    <w:rsid w:val="005E5023"/>
    <w:rsid w:val="005F15EB"/>
    <w:rsid w:val="005F360B"/>
    <w:rsid w:val="005F5E19"/>
    <w:rsid w:val="00600384"/>
    <w:rsid w:val="0060058E"/>
    <w:rsid w:val="00601672"/>
    <w:rsid w:val="00601F8F"/>
    <w:rsid w:val="00607C9A"/>
    <w:rsid w:val="006113FF"/>
    <w:rsid w:val="00613602"/>
    <w:rsid w:val="0061489C"/>
    <w:rsid w:val="006156B5"/>
    <w:rsid w:val="00616C56"/>
    <w:rsid w:val="006170CD"/>
    <w:rsid w:val="006201E0"/>
    <w:rsid w:val="00626203"/>
    <w:rsid w:val="006269C3"/>
    <w:rsid w:val="00626E77"/>
    <w:rsid w:val="00632244"/>
    <w:rsid w:val="00634D46"/>
    <w:rsid w:val="00635F42"/>
    <w:rsid w:val="00641387"/>
    <w:rsid w:val="00641D20"/>
    <w:rsid w:val="006458EA"/>
    <w:rsid w:val="006476B7"/>
    <w:rsid w:val="00647BE2"/>
    <w:rsid w:val="00655DFF"/>
    <w:rsid w:val="006564C8"/>
    <w:rsid w:val="006577C2"/>
    <w:rsid w:val="00657ECB"/>
    <w:rsid w:val="00661781"/>
    <w:rsid w:val="00663128"/>
    <w:rsid w:val="00663209"/>
    <w:rsid w:val="00664482"/>
    <w:rsid w:val="00665524"/>
    <w:rsid w:val="00666E87"/>
    <w:rsid w:val="0067078A"/>
    <w:rsid w:val="00672B26"/>
    <w:rsid w:val="0067775E"/>
    <w:rsid w:val="006802CF"/>
    <w:rsid w:val="00681594"/>
    <w:rsid w:val="00681AB3"/>
    <w:rsid w:val="0068252D"/>
    <w:rsid w:val="006829EF"/>
    <w:rsid w:val="00683E9C"/>
    <w:rsid w:val="006871DB"/>
    <w:rsid w:val="00691C79"/>
    <w:rsid w:val="006950ED"/>
    <w:rsid w:val="00695CE9"/>
    <w:rsid w:val="006A2D8E"/>
    <w:rsid w:val="006A35D9"/>
    <w:rsid w:val="006A782B"/>
    <w:rsid w:val="006B1419"/>
    <w:rsid w:val="006C0299"/>
    <w:rsid w:val="006C28E2"/>
    <w:rsid w:val="006C3BEC"/>
    <w:rsid w:val="006C3C03"/>
    <w:rsid w:val="006C3C2C"/>
    <w:rsid w:val="006D6018"/>
    <w:rsid w:val="006D6AF6"/>
    <w:rsid w:val="006E226F"/>
    <w:rsid w:val="006E2316"/>
    <w:rsid w:val="006E38F2"/>
    <w:rsid w:val="006E7CFA"/>
    <w:rsid w:val="006F050B"/>
    <w:rsid w:val="006F103D"/>
    <w:rsid w:val="006F2717"/>
    <w:rsid w:val="006F2E6E"/>
    <w:rsid w:val="006F352C"/>
    <w:rsid w:val="006F62A2"/>
    <w:rsid w:val="007071DA"/>
    <w:rsid w:val="00710458"/>
    <w:rsid w:val="00713729"/>
    <w:rsid w:val="00721365"/>
    <w:rsid w:val="00732088"/>
    <w:rsid w:val="00736F31"/>
    <w:rsid w:val="007405E8"/>
    <w:rsid w:val="00741A96"/>
    <w:rsid w:val="007461DC"/>
    <w:rsid w:val="00746EAF"/>
    <w:rsid w:val="00747FF4"/>
    <w:rsid w:val="007515E1"/>
    <w:rsid w:val="00752307"/>
    <w:rsid w:val="00755C47"/>
    <w:rsid w:val="00757669"/>
    <w:rsid w:val="00757994"/>
    <w:rsid w:val="0076394A"/>
    <w:rsid w:val="00763C2D"/>
    <w:rsid w:val="00763D28"/>
    <w:rsid w:val="00763ECD"/>
    <w:rsid w:val="00770457"/>
    <w:rsid w:val="0077282F"/>
    <w:rsid w:val="00772B24"/>
    <w:rsid w:val="00773392"/>
    <w:rsid w:val="00775E62"/>
    <w:rsid w:val="007804CF"/>
    <w:rsid w:val="0078707E"/>
    <w:rsid w:val="00792B88"/>
    <w:rsid w:val="0079338F"/>
    <w:rsid w:val="0079356A"/>
    <w:rsid w:val="00794951"/>
    <w:rsid w:val="007A29A2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23A9"/>
    <w:rsid w:val="007C2AB0"/>
    <w:rsid w:val="007C4E44"/>
    <w:rsid w:val="007C6094"/>
    <w:rsid w:val="007D0441"/>
    <w:rsid w:val="007D048C"/>
    <w:rsid w:val="007D1AF6"/>
    <w:rsid w:val="007E0F87"/>
    <w:rsid w:val="007E1CBC"/>
    <w:rsid w:val="007E27D0"/>
    <w:rsid w:val="007F058B"/>
    <w:rsid w:val="007F156A"/>
    <w:rsid w:val="007F1D9D"/>
    <w:rsid w:val="007F507E"/>
    <w:rsid w:val="007F7139"/>
    <w:rsid w:val="007F738F"/>
    <w:rsid w:val="007F7AE9"/>
    <w:rsid w:val="00801A35"/>
    <w:rsid w:val="008057CD"/>
    <w:rsid w:val="008074B6"/>
    <w:rsid w:val="00812343"/>
    <w:rsid w:val="0081267A"/>
    <w:rsid w:val="008141EC"/>
    <w:rsid w:val="00814D46"/>
    <w:rsid w:val="00815EE6"/>
    <w:rsid w:val="0081640C"/>
    <w:rsid w:val="00816E10"/>
    <w:rsid w:val="00823640"/>
    <w:rsid w:val="00823876"/>
    <w:rsid w:val="00824DBC"/>
    <w:rsid w:val="008251DE"/>
    <w:rsid w:val="00825E88"/>
    <w:rsid w:val="008301E0"/>
    <w:rsid w:val="0083398F"/>
    <w:rsid w:val="0083584F"/>
    <w:rsid w:val="008372BC"/>
    <w:rsid w:val="008404BD"/>
    <w:rsid w:val="00840C4D"/>
    <w:rsid w:val="008434BF"/>
    <w:rsid w:val="00845B07"/>
    <w:rsid w:val="00850A4C"/>
    <w:rsid w:val="0085317C"/>
    <w:rsid w:val="00853557"/>
    <w:rsid w:val="00853CC8"/>
    <w:rsid w:val="008564E3"/>
    <w:rsid w:val="0085656A"/>
    <w:rsid w:val="008668B4"/>
    <w:rsid w:val="0086743F"/>
    <w:rsid w:val="0086750D"/>
    <w:rsid w:val="00867DB4"/>
    <w:rsid w:val="00871085"/>
    <w:rsid w:val="0087204A"/>
    <w:rsid w:val="00875A02"/>
    <w:rsid w:val="008767C4"/>
    <w:rsid w:val="00876ADD"/>
    <w:rsid w:val="00877B66"/>
    <w:rsid w:val="00880B95"/>
    <w:rsid w:val="00881E7B"/>
    <w:rsid w:val="0088333F"/>
    <w:rsid w:val="00884A85"/>
    <w:rsid w:val="00887DC3"/>
    <w:rsid w:val="00891931"/>
    <w:rsid w:val="00897BD6"/>
    <w:rsid w:val="008A0EA5"/>
    <w:rsid w:val="008A288C"/>
    <w:rsid w:val="008A3625"/>
    <w:rsid w:val="008A3EBF"/>
    <w:rsid w:val="008A4460"/>
    <w:rsid w:val="008A5455"/>
    <w:rsid w:val="008A7241"/>
    <w:rsid w:val="008B2358"/>
    <w:rsid w:val="008B6EEF"/>
    <w:rsid w:val="008B7E7D"/>
    <w:rsid w:val="008C1D62"/>
    <w:rsid w:val="008C3CC7"/>
    <w:rsid w:val="008C64E0"/>
    <w:rsid w:val="008C6C8D"/>
    <w:rsid w:val="008C6F1A"/>
    <w:rsid w:val="008C7552"/>
    <w:rsid w:val="008D0594"/>
    <w:rsid w:val="008D1BC9"/>
    <w:rsid w:val="008D6EFD"/>
    <w:rsid w:val="008D73BB"/>
    <w:rsid w:val="008E0F45"/>
    <w:rsid w:val="008E22F4"/>
    <w:rsid w:val="008E242D"/>
    <w:rsid w:val="008F0383"/>
    <w:rsid w:val="008F1F10"/>
    <w:rsid w:val="008F3FD9"/>
    <w:rsid w:val="008F3FDF"/>
    <w:rsid w:val="008F4A33"/>
    <w:rsid w:val="008F7EB1"/>
    <w:rsid w:val="00901D9D"/>
    <w:rsid w:val="0090408B"/>
    <w:rsid w:val="00905E09"/>
    <w:rsid w:val="00906393"/>
    <w:rsid w:val="0090787A"/>
    <w:rsid w:val="00907C08"/>
    <w:rsid w:val="00910C0A"/>
    <w:rsid w:val="0091214A"/>
    <w:rsid w:val="0091417B"/>
    <w:rsid w:val="0091587B"/>
    <w:rsid w:val="00916B7B"/>
    <w:rsid w:val="00916CCE"/>
    <w:rsid w:val="009174F5"/>
    <w:rsid w:val="009223CB"/>
    <w:rsid w:val="00922622"/>
    <w:rsid w:val="00922EE9"/>
    <w:rsid w:val="009256FC"/>
    <w:rsid w:val="00927C60"/>
    <w:rsid w:val="0093362C"/>
    <w:rsid w:val="00934061"/>
    <w:rsid w:val="00935185"/>
    <w:rsid w:val="00935E58"/>
    <w:rsid w:val="00943547"/>
    <w:rsid w:val="009442BE"/>
    <w:rsid w:val="00961CD9"/>
    <w:rsid w:val="009632E1"/>
    <w:rsid w:val="00964BD0"/>
    <w:rsid w:val="009656F5"/>
    <w:rsid w:val="00966D21"/>
    <w:rsid w:val="0097235F"/>
    <w:rsid w:val="0097271D"/>
    <w:rsid w:val="00974892"/>
    <w:rsid w:val="00974EE5"/>
    <w:rsid w:val="009754D7"/>
    <w:rsid w:val="00975B04"/>
    <w:rsid w:val="009801A5"/>
    <w:rsid w:val="0098124D"/>
    <w:rsid w:val="00982021"/>
    <w:rsid w:val="0098291C"/>
    <w:rsid w:val="00982FD1"/>
    <w:rsid w:val="009834AD"/>
    <w:rsid w:val="00983D13"/>
    <w:rsid w:val="0098564D"/>
    <w:rsid w:val="009872C5"/>
    <w:rsid w:val="009872FE"/>
    <w:rsid w:val="00990085"/>
    <w:rsid w:val="00994F37"/>
    <w:rsid w:val="009959E2"/>
    <w:rsid w:val="00995B88"/>
    <w:rsid w:val="00995E97"/>
    <w:rsid w:val="0099715B"/>
    <w:rsid w:val="009973D2"/>
    <w:rsid w:val="009A162B"/>
    <w:rsid w:val="009A1B61"/>
    <w:rsid w:val="009A1DA0"/>
    <w:rsid w:val="009A1F4D"/>
    <w:rsid w:val="009A34B4"/>
    <w:rsid w:val="009A4554"/>
    <w:rsid w:val="009A58EA"/>
    <w:rsid w:val="009A665A"/>
    <w:rsid w:val="009A7343"/>
    <w:rsid w:val="009B2382"/>
    <w:rsid w:val="009B3586"/>
    <w:rsid w:val="009B3594"/>
    <w:rsid w:val="009C1325"/>
    <w:rsid w:val="009C30D6"/>
    <w:rsid w:val="009C312D"/>
    <w:rsid w:val="009C39E3"/>
    <w:rsid w:val="009C52B3"/>
    <w:rsid w:val="009D1A99"/>
    <w:rsid w:val="009D1C90"/>
    <w:rsid w:val="009D60B4"/>
    <w:rsid w:val="009D6287"/>
    <w:rsid w:val="009D773B"/>
    <w:rsid w:val="009E1AE4"/>
    <w:rsid w:val="009E1E2D"/>
    <w:rsid w:val="009E2019"/>
    <w:rsid w:val="009E3471"/>
    <w:rsid w:val="009F095A"/>
    <w:rsid w:val="009F10E8"/>
    <w:rsid w:val="009F352F"/>
    <w:rsid w:val="009F5F7F"/>
    <w:rsid w:val="009F7F23"/>
    <w:rsid w:val="00A02870"/>
    <w:rsid w:val="00A02AAC"/>
    <w:rsid w:val="00A11CD1"/>
    <w:rsid w:val="00A150A6"/>
    <w:rsid w:val="00A16C34"/>
    <w:rsid w:val="00A23214"/>
    <w:rsid w:val="00A2364B"/>
    <w:rsid w:val="00A249CE"/>
    <w:rsid w:val="00A2528B"/>
    <w:rsid w:val="00A2623C"/>
    <w:rsid w:val="00A30390"/>
    <w:rsid w:val="00A30A51"/>
    <w:rsid w:val="00A321DC"/>
    <w:rsid w:val="00A3298C"/>
    <w:rsid w:val="00A32FEC"/>
    <w:rsid w:val="00A35F22"/>
    <w:rsid w:val="00A3646B"/>
    <w:rsid w:val="00A37C6F"/>
    <w:rsid w:val="00A41024"/>
    <w:rsid w:val="00A42B2A"/>
    <w:rsid w:val="00A44660"/>
    <w:rsid w:val="00A44825"/>
    <w:rsid w:val="00A46D71"/>
    <w:rsid w:val="00A4729B"/>
    <w:rsid w:val="00A5252A"/>
    <w:rsid w:val="00A52923"/>
    <w:rsid w:val="00A544F5"/>
    <w:rsid w:val="00A55C45"/>
    <w:rsid w:val="00A65800"/>
    <w:rsid w:val="00A66F09"/>
    <w:rsid w:val="00A71D7E"/>
    <w:rsid w:val="00A7426C"/>
    <w:rsid w:val="00A76B24"/>
    <w:rsid w:val="00A77E9B"/>
    <w:rsid w:val="00A80152"/>
    <w:rsid w:val="00A80CB4"/>
    <w:rsid w:val="00A82588"/>
    <w:rsid w:val="00A832B3"/>
    <w:rsid w:val="00A835B4"/>
    <w:rsid w:val="00A84F61"/>
    <w:rsid w:val="00A91115"/>
    <w:rsid w:val="00A92E10"/>
    <w:rsid w:val="00AA1C2B"/>
    <w:rsid w:val="00AA366B"/>
    <w:rsid w:val="00AA49A5"/>
    <w:rsid w:val="00AA7A3B"/>
    <w:rsid w:val="00AB4AF0"/>
    <w:rsid w:val="00AC02E5"/>
    <w:rsid w:val="00AC0DD6"/>
    <w:rsid w:val="00AC259B"/>
    <w:rsid w:val="00AC3C24"/>
    <w:rsid w:val="00AC6668"/>
    <w:rsid w:val="00AD0229"/>
    <w:rsid w:val="00AD0898"/>
    <w:rsid w:val="00AD32F0"/>
    <w:rsid w:val="00AD5D29"/>
    <w:rsid w:val="00AE4236"/>
    <w:rsid w:val="00AE798A"/>
    <w:rsid w:val="00AE7D4E"/>
    <w:rsid w:val="00AF1765"/>
    <w:rsid w:val="00AF4600"/>
    <w:rsid w:val="00AF57CC"/>
    <w:rsid w:val="00AF6C0C"/>
    <w:rsid w:val="00AF76E8"/>
    <w:rsid w:val="00B02840"/>
    <w:rsid w:val="00B042A3"/>
    <w:rsid w:val="00B04C78"/>
    <w:rsid w:val="00B056E3"/>
    <w:rsid w:val="00B05E81"/>
    <w:rsid w:val="00B06522"/>
    <w:rsid w:val="00B10A76"/>
    <w:rsid w:val="00B13CC8"/>
    <w:rsid w:val="00B1408E"/>
    <w:rsid w:val="00B208D0"/>
    <w:rsid w:val="00B211EB"/>
    <w:rsid w:val="00B2225B"/>
    <w:rsid w:val="00B23AD5"/>
    <w:rsid w:val="00B25FED"/>
    <w:rsid w:val="00B274EA"/>
    <w:rsid w:val="00B3083F"/>
    <w:rsid w:val="00B35B79"/>
    <w:rsid w:val="00B37687"/>
    <w:rsid w:val="00B41263"/>
    <w:rsid w:val="00B41FB2"/>
    <w:rsid w:val="00B430E0"/>
    <w:rsid w:val="00B43637"/>
    <w:rsid w:val="00B50A18"/>
    <w:rsid w:val="00B5422B"/>
    <w:rsid w:val="00B55C94"/>
    <w:rsid w:val="00B56A24"/>
    <w:rsid w:val="00B56C88"/>
    <w:rsid w:val="00B6069B"/>
    <w:rsid w:val="00B610E7"/>
    <w:rsid w:val="00B662D6"/>
    <w:rsid w:val="00B668ED"/>
    <w:rsid w:val="00B7064D"/>
    <w:rsid w:val="00B7128A"/>
    <w:rsid w:val="00B7285D"/>
    <w:rsid w:val="00B749E8"/>
    <w:rsid w:val="00B75E67"/>
    <w:rsid w:val="00B76FBB"/>
    <w:rsid w:val="00B81AF9"/>
    <w:rsid w:val="00B83CD7"/>
    <w:rsid w:val="00B84E1D"/>
    <w:rsid w:val="00B85F50"/>
    <w:rsid w:val="00B866DA"/>
    <w:rsid w:val="00B87169"/>
    <w:rsid w:val="00B92395"/>
    <w:rsid w:val="00B92AAD"/>
    <w:rsid w:val="00B94222"/>
    <w:rsid w:val="00B945C4"/>
    <w:rsid w:val="00B9498F"/>
    <w:rsid w:val="00B94C9C"/>
    <w:rsid w:val="00B95ABE"/>
    <w:rsid w:val="00B96E0B"/>
    <w:rsid w:val="00B979D2"/>
    <w:rsid w:val="00BA21C3"/>
    <w:rsid w:val="00BA21DB"/>
    <w:rsid w:val="00BA3E9C"/>
    <w:rsid w:val="00BA6B02"/>
    <w:rsid w:val="00BA6FA9"/>
    <w:rsid w:val="00BB0AA7"/>
    <w:rsid w:val="00BB0BEC"/>
    <w:rsid w:val="00BB0EF3"/>
    <w:rsid w:val="00BC0B91"/>
    <w:rsid w:val="00BC216E"/>
    <w:rsid w:val="00BC2F2C"/>
    <w:rsid w:val="00BC52D4"/>
    <w:rsid w:val="00BC5CAC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D6B56"/>
    <w:rsid w:val="00BE63BB"/>
    <w:rsid w:val="00BE794C"/>
    <w:rsid w:val="00BE7991"/>
    <w:rsid w:val="00BF21F6"/>
    <w:rsid w:val="00BF23E8"/>
    <w:rsid w:val="00BF341B"/>
    <w:rsid w:val="00BF3D21"/>
    <w:rsid w:val="00C002B5"/>
    <w:rsid w:val="00C00C21"/>
    <w:rsid w:val="00C0158E"/>
    <w:rsid w:val="00C02862"/>
    <w:rsid w:val="00C04B14"/>
    <w:rsid w:val="00C0563F"/>
    <w:rsid w:val="00C06BA2"/>
    <w:rsid w:val="00C07BD2"/>
    <w:rsid w:val="00C10A0B"/>
    <w:rsid w:val="00C1245E"/>
    <w:rsid w:val="00C1472C"/>
    <w:rsid w:val="00C1525F"/>
    <w:rsid w:val="00C17485"/>
    <w:rsid w:val="00C176B8"/>
    <w:rsid w:val="00C21707"/>
    <w:rsid w:val="00C253F6"/>
    <w:rsid w:val="00C27022"/>
    <w:rsid w:val="00C2724B"/>
    <w:rsid w:val="00C31024"/>
    <w:rsid w:val="00C35F81"/>
    <w:rsid w:val="00C43099"/>
    <w:rsid w:val="00C45C72"/>
    <w:rsid w:val="00C45D78"/>
    <w:rsid w:val="00C45FC3"/>
    <w:rsid w:val="00C461C9"/>
    <w:rsid w:val="00C470DF"/>
    <w:rsid w:val="00C53D69"/>
    <w:rsid w:val="00C577EE"/>
    <w:rsid w:val="00C578F5"/>
    <w:rsid w:val="00C621D1"/>
    <w:rsid w:val="00C62E61"/>
    <w:rsid w:val="00C633E5"/>
    <w:rsid w:val="00C64EEF"/>
    <w:rsid w:val="00C678B4"/>
    <w:rsid w:val="00C70B22"/>
    <w:rsid w:val="00C70D8B"/>
    <w:rsid w:val="00C71D76"/>
    <w:rsid w:val="00C74EA1"/>
    <w:rsid w:val="00C75F21"/>
    <w:rsid w:val="00C8053A"/>
    <w:rsid w:val="00C808A9"/>
    <w:rsid w:val="00C80BCC"/>
    <w:rsid w:val="00C81EB7"/>
    <w:rsid w:val="00C8270C"/>
    <w:rsid w:val="00C82B45"/>
    <w:rsid w:val="00C8349E"/>
    <w:rsid w:val="00C85B75"/>
    <w:rsid w:val="00C86DE8"/>
    <w:rsid w:val="00C92F27"/>
    <w:rsid w:val="00C94FAB"/>
    <w:rsid w:val="00C9500C"/>
    <w:rsid w:val="00C96043"/>
    <w:rsid w:val="00C96846"/>
    <w:rsid w:val="00CA013F"/>
    <w:rsid w:val="00CA0BE6"/>
    <w:rsid w:val="00CA285A"/>
    <w:rsid w:val="00CA2D15"/>
    <w:rsid w:val="00CB0799"/>
    <w:rsid w:val="00CB3C8E"/>
    <w:rsid w:val="00CB4102"/>
    <w:rsid w:val="00CB41B3"/>
    <w:rsid w:val="00CB68EC"/>
    <w:rsid w:val="00CB6C01"/>
    <w:rsid w:val="00CC1B1D"/>
    <w:rsid w:val="00CC2308"/>
    <w:rsid w:val="00CC2B77"/>
    <w:rsid w:val="00CC4298"/>
    <w:rsid w:val="00CC4E57"/>
    <w:rsid w:val="00CD03E3"/>
    <w:rsid w:val="00CD16EA"/>
    <w:rsid w:val="00CD3BBA"/>
    <w:rsid w:val="00CD56CC"/>
    <w:rsid w:val="00CD61C0"/>
    <w:rsid w:val="00CE0C8D"/>
    <w:rsid w:val="00CE298A"/>
    <w:rsid w:val="00CE4CB5"/>
    <w:rsid w:val="00CE6385"/>
    <w:rsid w:val="00CF02F4"/>
    <w:rsid w:val="00CF0A84"/>
    <w:rsid w:val="00CF3DA3"/>
    <w:rsid w:val="00CF525E"/>
    <w:rsid w:val="00CF5A5D"/>
    <w:rsid w:val="00CF5DAF"/>
    <w:rsid w:val="00D03078"/>
    <w:rsid w:val="00D03614"/>
    <w:rsid w:val="00D03621"/>
    <w:rsid w:val="00D057A3"/>
    <w:rsid w:val="00D06CD9"/>
    <w:rsid w:val="00D155F1"/>
    <w:rsid w:val="00D208FD"/>
    <w:rsid w:val="00D210FA"/>
    <w:rsid w:val="00D21316"/>
    <w:rsid w:val="00D23416"/>
    <w:rsid w:val="00D23689"/>
    <w:rsid w:val="00D2393A"/>
    <w:rsid w:val="00D23DD9"/>
    <w:rsid w:val="00D25A53"/>
    <w:rsid w:val="00D25A61"/>
    <w:rsid w:val="00D3201F"/>
    <w:rsid w:val="00D32CD0"/>
    <w:rsid w:val="00D331B1"/>
    <w:rsid w:val="00D35999"/>
    <w:rsid w:val="00D40CBD"/>
    <w:rsid w:val="00D43825"/>
    <w:rsid w:val="00D4496F"/>
    <w:rsid w:val="00D45327"/>
    <w:rsid w:val="00D465E0"/>
    <w:rsid w:val="00D504C0"/>
    <w:rsid w:val="00D50A3E"/>
    <w:rsid w:val="00D52663"/>
    <w:rsid w:val="00D52E6D"/>
    <w:rsid w:val="00D55283"/>
    <w:rsid w:val="00D56F07"/>
    <w:rsid w:val="00D57E83"/>
    <w:rsid w:val="00D60A0F"/>
    <w:rsid w:val="00D64761"/>
    <w:rsid w:val="00D65646"/>
    <w:rsid w:val="00D7046C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503D"/>
    <w:rsid w:val="00D86EBB"/>
    <w:rsid w:val="00D87A6D"/>
    <w:rsid w:val="00D91E81"/>
    <w:rsid w:val="00D94868"/>
    <w:rsid w:val="00D9666E"/>
    <w:rsid w:val="00DA2F5F"/>
    <w:rsid w:val="00DA5E34"/>
    <w:rsid w:val="00DB0A58"/>
    <w:rsid w:val="00DB0FCA"/>
    <w:rsid w:val="00DB2B70"/>
    <w:rsid w:val="00DB2D5A"/>
    <w:rsid w:val="00DB4030"/>
    <w:rsid w:val="00DB5D02"/>
    <w:rsid w:val="00DC2EDF"/>
    <w:rsid w:val="00DC30C6"/>
    <w:rsid w:val="00DC4499"/>
    <w:rsid w:val="00DC61B2"/>
    <w:rsid w:val="00DD015B"/>
    <w:rsid w:val="00DD03FD"/>
    <w:rsid w:val="00DD1699"/>
    <w:rsid w:val="00DD2702"/>
    <w:rsid w:val="00DD3405"/>
    <w:rsid w:val="00DD35F4"/>
    <w:rsid w:val="00DD4C43"/>
    <w:rsid w:val="00DD5CCF"/>
    <w:rsid w:val="00DD7875"/>
    <w:rsid w:val="00DD7BC1"/>
    <w:rsid w:val="00DE001D"/>
    <w:rsid w:val="00DE03C6"/>
    <w:rsid w:val="00DE2F22"/>
    <w:rsid w:val="00DE3350"/>
    <w:rsid w:val="00DE6A42"/>
    <w:rsid w:val="00DE6E02"/>
    <w:rsid w:val="00DF1AF6"/>
    <w:rsid w:val="00DF44A1"/>
    <w:rsid w:val="00E066F1"/>
    <w:rsid w:val="00E073B3"/>
    <w:rsid w:val="00E10DAA"/>
    <w:rsid w:val="00E119A6"/>
    <w:rsid w:val="00E145B0"/>
    <w:rsid w:val="00E1668B"/>
    <w:rsid w:val="00E201A7"/>
    <w:rsid w:val="00E20324"/>
    <w:rsid w:val="00E2038C"/>
    <w:rsid w:val="00E24236"/>
    <w:rsid w:val="00E24BAF"/>
    <w:rsid w:val="00E24F40"/>
    <w:rsid w:val="00E30495"/>
    <w:rsid w:val="00E31765"/>
    <w:rsid w:val="00E325C5"/>
    <w:rsid w:val="00E43499"/>
    <w:rsid w:val="00E443F2"/>
    <w:rsid w:val="00E44EFB"/>
    <w:rsid w:val="00E455DF"/>
    <w:rsid w:val="00E4645C"/>
    <w:rsid w:val="00E53B09"/>
    <w:rsid w:val="00E56618"/>
    <w:rsid w:val="00E57814"/>
    <w:rsid w:val="00E60CF5"/>
    <w:rsid w:val="00E62674"/>
    <w:rsid w:val="00E643BA"/>
    <w:rsid w:val="00E64994"/>
    <w:rsid w:val="00E655ED"/>
    <w:rsid w:val="00E7108A"/>
    <w:rsid w:val="00E7364E"/>
    <w:rsid w:val="00E7416C"/>
    <w:rsid w:val="00E74B4D"/>
    <w:rsid w:val="00E7501B"/>
    <w:rsid w:val="00E80231"/>
    <w:rsid w:val="00E8063C"/>
    <w:rsid w:val="00E831BF"/>
    <w:rsid w:val="00E8533B"/>
    <w:rsid w:val="00E87525"/>
    <w:rsid w:val="00E926BA"/>
    <w:rsid w:val="00E92F9C"/>
    <w:rsid w:val="00E93070"/>
    <w:rsid w:val="00E960FF"/>
    <w:rsid w:val="00E97DFC"/>
    <w:rsid w:val="00EA0F94"/>
    <w:rsid w:val="00EA346C"/>
    <w:rsid w:val="00EA7CBE"/>
    <w:rsid w:val="00EB001B"/>
    <w:rsid w:val="00EB2C33"/>
    <w:rsid w:val="00EB39A2"/>
    <w:rsid w:val="00EB4358"/>
    <w:rsid w:val="00EB4D8D"/>
    <w:rsid w:val="00EB7E3C"/>
    <w:rsid w:val="00EC05C4"/>
    <w:rsid w:val="00EC0BBE"/>
    <w:rsid w:val="00EC1CE7"/>
    <w:rsid w:val="00EC2E53"/>
    <w:rsid w:val="00EC378B"/>
    <w:rsid w:val="00EC4E77"/>
    <w:rsid w:val="00EC557F"/>
    <w:rsid w:val="00ED4840"/>
    <w:rsid w:val="00ED5CB0"/>
    <w:rsid w:val="00EE2B0C"/>
    <w:rsid w:val="00EE4EB0"/>
    <w:rsid w:val="00EE7740"/>
    <w:rsid w:val="00EF0CAA"/>
    <w:rsid w:val="00EF2350"/>
    <w:rsid w:val="00EF59A9"/>
    <w:rsid w:val="00EF5C8F"/>
    <w:rsid w:val="00F02357"/>
    <w:rsid w:val="00F026D2"/>
    <w:rsid w:val="00F071F6"/>
    <w:rsid w:val="00F07BB2"/>
    <w:rsid w:val="00F111FD"/>
    <w:rsid w:val="00F1424C"/>
    <w:rsid w:val="00F152EB"/>
    <w:rsid w:val="00F1565E"/>
    <w:rsid w:val="00F234A3"/>
    <w:rsid w:val="00F2396E"/>
    <w:rsid w:val="00F2563C"/>
    <w:rsid w:val="00F266C0"/>
    <w:rsid w:val="00F26915"/>
    <w:rsid w:val="00F279B9"/>
    <w:rsid w:val="00F279C9"/>
    <w:rsid w:val="00F30467"/>
    <w:rsid w:val="00F31D99"/>
    <w:rsid w:val="00F36214"/>
    <w:rsid w:val="00F415F0"/>
    <w:rsid w:val="00F41FFE"/>
    <w:rsid w:val="00F43E21"/>
    <w:rsid w:val="00F44007"/>
    <w:rsid w:val="00F45AC0"/>
    <w:rsid w:val="00F470A6"/>
    <w:rsid w:val="00F4726A"/>
    <w:rsid w:val="00F479BB"/>
    <w:rsid w:val="00F50A02"/>
    <w:rsid w:val="00F51A8A"/>
    <w:rsid w:val="00F51F97"/>
    <w:rsid w:val="00F535B7"/>
    <w:rsid w:val="00F55DE3"/>
    <w:rsid w:val="00F56BBC"/>
    <w:rsid w:val="00F56C05"/>
    <w:rsid w:val="00F61EE5"/>
    <w:rsid w:val="00F6266F"/>
    <w:rsid w:val="00F626B5"/>
    <w:rsid w:val="00F643C5"/>
    <w:rsid w:val="00F655CE"/>
    <w:rsid w:val="00F672F1"/>
    <w:rsid w:val="00F71DE7"/>
    <w:rsid w:val="00F72538"/>
    <w:rsid w:val="00F74814"/>
    <w:rsid w:val="00F76FCC"/>
    <w:rsid w:val="00F77E93"/>
    <w:rsid w:val="00F83DF0"/>
    <w:rsid w:val="00F84229"/>
    <w:rsid w:val="00F849F6"/>
    <w:rsid w:val="00F84F97"/>
    <w:rsid w:val="00F85E83"/>
    <w:rsid w:val="00F86176"/>
    <w:rsid w:val="00F87E92"/>
    <w:rsid w:val="00F90232"/>
    <w:rsid w:val="00F92094"/>
    <w:rsid w:val="00F9267F"/>
    <w:rsid w:val="00F957C5"/>
    <w:rsid w:val="00F970BA"/>
    <w:rsid w:val="00F97D3C"/>
    <w:rsid w:val="00FA1081"/>
    <w:rsid w:val="00FA4FDD"/>
    <w:rsid w:val="00FB1EF8"/>
    <w:rsid w:val="00FB29F8"/>
    <w:rsid w:val="00FB36A6"/>
    <w:rsid w:val="00FB3AE1"/>
    <w:rsid w:val="00FB4728"/>
    <w:rsid w:val="00FC1932"/>
    <w:rsid w:val="00FC2C46"/>
    <w:rsid w:val="00FC3F59"/>
    <w:rsid w:val="00FC52C7"/>
    <w:rsid w:val="00FC601D"/>
    <w:rsid w:val="00FC6887"/>
    <w:rsid w:val="00FC6B7E"/>
    <w:rsid w:val="00FD05BC"/>
    <w:rsid w:val="00FD1186"/>
    <w:rsid w:val="00FD1709"/>
    <w:rsid w:val="00FD17F2"/>
    <w:rsid w:val="00FD366D"/>
    <w:rsid w:val="00FD5655"/>
    <w:rsid w:val="00FD5EC9"/>
    <w:rsid w:val="00FD7C65"/>
    <w:rsid w:val="00FE479B"/>
    <w:rsid w:val="00FE5813"/>
    <w:rsid w:val="00FE708D"/>
    <w:rsid w:val="00FE7C78"/>
    <w:rsid w:val="00FF01BB"/>
    <w:rsid w:val="00FF0381"/>
    <w:rsid w:val="00FF03B9"/>
    <w:rsid w:val="00FF21A4"/>
    <w:rsid w:val="00FF2D39"/>
    <w:rsid w:val="00FF4457"/>
    <w:rsid w:val="00FF533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17D05"/>
  <w15:docId w15:val="{A63DDBBC-F5DB-4C24-BC08-1FDD4309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1BC9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5">
    <w:name w:val="heading 5"/>
    <w:basedOn w:val="Normal"/>
    <w:link w:val="Heading5Char"/>
    <w:uiPriority w:val="9"/>
    <w:qFormat/>
    <w:rsid w:val="00053081"/>
    <w:pPr>
      <w:keepLines w:val="0"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8D1BC9"/>
    <w:pPr>
      <w:tabs>
        <w:tab w:val="center" w:pos="4320"/>
        <w:tab w:val="right" w:pos="8640"/>
      </w:tabs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4B40"/>
  </w:style>
  <w:style w:type="paragraph" w:customStyle="1" w:styleId="MTDisplayEquation">
    <w:name w:val="MTDisplayEquation"/>
    <w:basedOn w:val="Normal"/>
    <w:next w:val="Normal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071DA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3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color w:val="0000FF"/>
      <w:u w:val="single"/>
    </w:rPr>
  </w:style>
  <w:style w:type="paragraph" w:styleId="BalloonText">
    <w:name w:val="Balloon Text"/>
    <w:basedOn w:val="Normal"/>
    <w:semiHidden/>
    <w:rsid w:val="007F73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5E5023"/>
    <w:rPr>
      <w:sz w:val="16"/>
      <w:szCs w:val="16"/>
    </w:rPr>
  </w:style>
  <w:style w:type="paragraph" w:styleId="CommentText">
    <w:name w:val="annotation text"/>
    <w:basedOn w:val="Normal"/>
    <w:semiHidden/>
    <w:rsid w:val="005E50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023"/>
    <w:rPr>
      <w:b/>
      <w:bCs/>
    </w:rPr>
  </w:style>
  <w:style w:type="paragraph" w:customStyle="1" w:styleId="Journal">
    <w:name w:val="Journal"/>
    <w:basedOn w:val="Normal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2">
    <w:name w:val="Body Text 2"/>
    <w:basedOn w:val="Normal"/>
    <w:rsid w:val="007F507E"/>
    <w:pPr>
      <w:spacing w:after="0"/>
    </w:pPr>
    <w:rPr>
      <w:i/>
      <w:iCs/>
      <w:sz w:val="22"/>
    </w:rPr>
  </w:style>
  <w:style w:type="paragraph" w:customStyle="1" w:styleId="xl44">
    <w:name w:val="xl44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styleId="Strong">
    <w:name w:val="Strong"/>
    <w:basedOn w:val="DefaultParagraphFont"/>
    <w:qFormat/>
    <w:rsid w:val="007F507E"/>
    <w:rPr>
      <w:b/>
      <w:bCs/>
    </w:rPr>
  </w:style>
  <w:style w:type="character" w:customStyle="1" w:styleId="mainheadline1">
    <w:name w:val="mainheadline1"/>
    <w:basedOn w:val="DefaultParagraphFont"/>
    <w:rsid w:val="007F507E"/>
    <w:rPr>
      <w:rFonts w:ascii="Arial" w:hAnsi="Arial" w:cs="Arial" w:hint="default"/>
      <w:b/>
      <w:bCs/>
      <w:i w:val="0"/>
      <w:iCs w:val="0"/>
      <w:color w:val="000066"/>
      <w:sz w:val="27"/>
      <w:szCs w:val="27"/>
    </w:rPr>
  </w:style>
  <w:style w:type="character" w:customStyle="1" w:styleId="default1">
    <w:name w:val="default1"/>
    <w:basedOn w:val="DefaultParagraphFont"/>
    <w:rsid w:val="007F507E"/>
    <w:rPr>
      <w:rFonts w:ascii="Arial" w:hAnsi="Arial" w:cs="Arial" w:hint="default"/>
      <w:color w:val="000000"/>
      <w:sz w:val="20"/>
      <w:szCs w:val="20"/>
    </w:rPr>
  </w:style>
  <w:style w:type="character" w:customStyle="1" w:styleId="time1">
    <w:name w:val="time1"/>
    <w:basedOn w:val="DefaultParagraphFont"/>
    <w:rsid w:val="007F507E"/>
    <w:rPr>
      <w:rFonts w:ascii="Verdana" w:hAnsi="Verdana" w:hint="default"/>
      <w:color w:val="000000"/>
      <w:spacing w:val="0"/>
      <w:sz w:val="15"/>
      <w:szCs w:val="15"/>
    </w:rPr>
  </w:style>
  <w:style w:type="paragraph" w:customStyle="1" w:styleId="Default">
    <w:name w:val="Default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E7501B"/>
    <w:pPr>
      <w:widowControl w:val="0"/>
      <w:spacing w:after="120"/>
    </w:pPr>
    <w:rPr>
      <w:szCs w:val="20"/>
    </w:rPr>
  </w:style>
  <w:style w:type="numbering" w:customStyle="1" w:styleId="CurrentList1">
    <w:name w:val="Current List1"/>
    <w:rsid w:val="00E7501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numbering" w:customStyle="1" w:styleId="StyleBulleted">
    <w:name w:val="Style Bulleted"/>
    <w:rsid w:val="00EE2B0C"/>
    <w:pPr>
      <w:numPr>
        <w:numId w:val="2"/>
      </w:numPr>
    </w:pPr>
  </w:style>
  <w:style w:type="numbering" w:customStyle="1" w:styleId="StyleBulleted1">
    <w:name w:val="Style Bulleted1"/>
    <w:basedOn w:val="NoList"/>
    <w:rsid w:val="001E7564"/>
    <w:pPr>
      <w:numPr>
        <w:numId w:val="3"/>
      </w:numPr>
    </w:pPr>
  </w:style>
  <w:style w:type="paragraph" w:customStyle="1" w:styleId="Table">
    <w:name w:val="Table"/>
    <w:basedOn w:val="Normal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rsid w:val="005A3801"/>
  </w:style>
  <w:style w:type="paragraph" w:customStyle="1" w:styleId="Heading1b">
    <w:name w:val="Heading 1b"/>
    <w:basedOn w:val="Heading1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semiHidden/>
    <w:rsid w:val="00681AB3"/>
    <w:pPr>
      <w:spacing w:after="0"/>
      <w:ind w:left="1920"/>
    </w:pPr>
  </w:style>
  <w:style w:type="character" w:customStyle="1" w:styleId="FooterChar">
    <w:name w:val="Footer Char"/>
    <w:basedOn w:val="DefaultParagraphFont"/>
    <w:link w:val="Footer"/>
    <w:uiPriority w:val="99"/>
    <w:rsid w:val="003E4096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E960FF"/>
    <w:pPr>
      <w:ind w:left="720"/>
      <w:contextualSpacing/>
    </w:pPr>
  </w:style>
  <w:style w:type="character" w:styleId="FollowedHyperlink">
    <w:name w:val="FollowedHyperlink"/>
    <w:basedOn w:val="DefaultParagraphFont"/>
    <w:rsid w:val="00DD5CC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3704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3704E"/>
  </w:style>
  <w:style w:type="character" w:styleId="FootnoteReference">
    <w:name w:val="footnote reference"/>
    <w:basedOn w:val="DefaultParagraphFont"/>
    <w:rsid w:val="0043704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D1BC9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C:\Users\JCASKEY\AppData\Roaming\Microsoft\Templates\UCLA_Homework.dotx</Template>
  <TotalTime>226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daboody</dc:creator>
  <cp:lastModifiedBy>Liu, Huanyu H.</cp:lastModifiedBy>
  <cp:revision>17</cp:revision>
  <cp:lastPrinted>2013-10-23T02:33:00Z</cp:lastPrinted>
  <dcterms:created xsi:type="dcterms:W3CDTF">2016-06-28T11:53:00Z</dcterms:created>
  <dcterms:modified xsi:type="dcterms:W3CDTF">2018-10-29T04:12:00Z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