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C164" w14:textId="77777777" w:rsidR="008B576D" w:rsidRPr="00B602A3" w:rsidRDefault="00B602A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</m:t>
              </m:r>
            </m:e>
          </m:d>
          <m:r>
            <w:rPr>
              <w:rFonts w:ascii="Cambria Math" w:hAnsi="Cambria Math"/>
              <w:sz w:val="18"/>
              <w:szCs w:val="18"/>
            </w:rPr>
            <m:t>=AdB+BdA+dAdB</m:t>
          </m:r>
        </m:oMath>
      </m:oMathPara>
    </w:p>
    <w:p w14:paraId="1976CA09" w14:textId="1A3EE10C" w:rsidR="00B602A3" w:rsidRPr="007E1170" w:rsidRDefault="00B92155" w:rsidP="00B92155">
      <w:pPr>
        <w:spacing w:before="100" w:line="276" w:lineRule="auto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Feynman Kac: </m:t>
          </m:r>
        </m:oMath>
      </m:oMathPara>
    </w:p>
    <w:p w14:paraId="7D31714A" w14:textId="77777777" w:rsidR="00B602A3" w:rsidRPr="00B602A3" w:rsidRDefault="00A26BA4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∂t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-r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F</m:t>
          </m:r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=-h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T,x</m:t>
              </m:r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</m:oMath>
      </m:oMathPara>
    </w:p>
    <w:p w14:paraId="6CD422A9" w14:textId="77777777" w:rsidR="00B602A3" w:rsidRPr="00B602A3" w:rsidRDefault="00B602A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dX=μ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t,X</m:t>
              </m:r>
            </m:e>
          </m:d>
          <m:r>
            <w:rPr>
              <w:rFonts w:ascii="Cambria Math" w:hAnsi="Cambria Math"/>
              <w:sz w:val="18"/>
              <w:szCs w:val="18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t,X</m:t>
              </m:r>
            </m:e>
          </m:d>
          <m:r>
            <w:rPr>
              <w:rFonts w:ascii="Cambria Math" w:hAnsi="Cambria Math"/>
              <w:sz w:val="18"/>
              <w:szCs w:val="18"/>
            </w:rPr>
            <m:t>dW</m:t>
          </m:r>
        </m:oMath>
      </m:oMathPara>
    </w:p>
    <w:p w14:paraId="21429420" w14:textId="77777777" w:rsidR="00205839" w:rsidRPr="0035205E" w:rsidRDefault="00205839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du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du</m:t>
                      </m:r>
                    </m:e>
                  </m:nary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1239444D" w14:textId="2C117C10" w:rsidR="0035205E" w:rsidRPr="007E1170" w:rsidRDefault="00B92155" w:rsidP="00B92155">
      <w:pPr>
        <w:spacing w:before="100" w:line="276" w:lineRule="auto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Geometric Brownian Motion:</m:t>
          </m:r>
        </m:oMath>
      </m:oMathPara>
    </w:p>
    <w:p w14:paraId="39FE0C0C" w14:textId="77777777" w:rsidR="0035205E" w:rsidRPr="00481AAE" w:rsidRDefault="0035205E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dt+</m:t>
          </m:r>
          <m:r>
            <w:rPr>
              <w:rFonts w:ascii="Cambria Math" w:hAnsi="Cambria Math"/>
              <w:sz w:val="18"/>
              <w:szCs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     X is log normal</m:t>
          </m:r>
        </m:oMath>
      </m:oMathPara>
    </w:p>
    <w:p w14:paraId="62210C89" w14:textId="77777777" w:rsidR="00481AAE" w:rsidRPr="0035205E" w:rsidRDefault="001B17EE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~N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;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e>
          </m:d>
        </m:oMath>
      </m:oMathPara>
    </w:p>
    <w:p w14:paraId="28EADE5B" w14:textId="77777777" w:rsidR="00B602A3" w:rsidRPr="00B33859" w:rsidRDefault="00B602A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if T=t, t=0:</m:t>
          </m:r>
        </m:oMath>
      </m:oMathPara>
    </w:p>
    <w:p w14:paraId="556102D4" w14:textId="77777777" w:rsidR="00B33859" w:rsidRPr="00B33859" w:rsidRDefault="00B33859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~ 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t;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</m:oMath>
      </m:oMathPara>
    </w:p>
    <w:p w14:paraId="05B65A95" w14:textId="77777777" w:rsidR="00B33859" w:rsidRPr="00BC0D76" w:rsidRDefault="00BC0D76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</m:oMath>
      </m:oMathPara>
    </w:p>
    <w:p w14:paraId="3FBDB842" w14:textId="77777777" w:rsidR="00BC0D76" w:rsidRPr="00BC0D76" w:rsidRDefault="00BC0D76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2α-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T-t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C52834E" w14:textId="77777777" w:rsidR="00BC0D76" w:rsidRPr="00321D38" w:rsidRDefault="00321D38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αt</m:t>
              </m:r>
            </m:sup>
          </m:sSup>
        </m:oMath>
      </m:oMathPara>
    </w:p>
    <w:p w14:paraId="3484448B" w14:textId="77777777" w:rsidR="00321D38" w:rsidRPr="00AE5CE8" w:rsidRDefault="00321D38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(2α-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2αt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5146500D" w14:textId="6C7E7B7A" w:rsidR="00AE5CE8" w:rsidRPr="007E1170" w:rsidRDefault="000C7553" w:rsidP="000C7553">
      <w:pPr>
        <w:spacing w:before="100" w:line="276" w:lineRule="auto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For a</m:t>
          </m:r>
          <m:func>
            <m:fun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normal</m:t>
              </m:r>
            </m:e>
          </m:func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distribution:</m:t>
          </m:r>
        </m:oMath>
      </m:oMathPara>
    </w:p>
    <w:p w14:paraId="1179EE79" w14:textId="278962B5" w:rsidR="00AE5CE8" w:rsidRPr="009B6133" w:rsidRDefault="009B613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X ~ 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μ;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                   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DBE5314" w14:textId="77777777" w:rsidR="009B6133" w:rsidRPr="009B6133" w:rsidRDefault="009B613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2μ+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18"/>
              <w:szCs w:val="18"/>
            </w:rPr>
            <m:t xml:space="preserve">          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2μ+2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sup>
          </m:sSup>
        </m:oMath>
      </m:oMathPara>
    </w:p>
    <w:p w14:paraId="5985E5CE" w14:textId="77777777" w:rsidR="009B6133" w:rsidRPr="000C27E7" w:rsidRDefault="000C27E7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nμ+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0CDEAE1" w14:textId="77777777" w:rsidR="000C27E7" w:rsidRPr="000C27E7" w:rsidRDefault="000C27E7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76B86173" w14:textId="6C3FCC95" w:rsidR="000C27E7" w:rsidRPr="00F47254" w:rsidRDefault="000C7553" w:rsidP="000C7553">
      <w:pPr>
        <w:spacing w:before="100" w:line="276" w:lineRule="auto"/>
        <w:rPr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Moment generating function of normal:</m:t>
          </m:r>
        </m:oMath>
      </m:oMathPara>
    </w:p>
    <w:p w14:paraId="1A7F5CF6" w14:textId="77777777" w:rsidR="00171718" w:rsidRPr="00171718" w:rsidRDefault="00171718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18"/>
              <w:szCs w:val="18"/>
            </w:rPr>
            <m:t xml:space="preserve">                       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=μ</m:t>
          </m:r>
        </m:oMath>
      </m:oMathPara>
    </w:p>
    <w:p w14:paraId="231E02D7" w14:textId="77777777" w:rsidR="005C63E5" w:rsidRPr="00505CB1" w:rsidRDefault="00171718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+μ           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40AF7283" w14:textId="77777777" w:rsidR="00F47254" w:rsidRPr="00F47254" w:rsidRDefault="000C7553" w:rsidP="000C7553">
      <w:pPr>
        <w:spacing w:before="100" w:line="276" w:lineRule="auto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Risk free asset is that it has no </m:t>
          </m:r>
        </m:oMath>
      </m:oMathPara>
    </w:p>
    <w:p w14:paraId="5F34A1B8" w14:textId="1FC6EED1" w:rsidR="00505CB1" w:rsidRPr="00F47254" w:rsidRDefault="000C7553" w:rsidP="00F47254">
      <w:pPr>
        <w:spacing w:line="276" w:lineRule="auto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diffusion dW term</m:t>
          </m:r>
          <m:r>
            <w:rPr>
              <w:rFonts w:ascii="Cambria Math" w:hAnsi="Cambria Math"/>
              <w:sz w:val="20"/>
              <w:szCs w:val="20"/>
            </w:rPr>
            <m:t>:</m:t>
          </m:r>
        </m:oMath>
      </m:oMathPara>
    </w:p>
    <w:p w14:paraId="2DC47D0D" w14:textId="513A428D" w:rsidR="00F47254" w:rsidRPr="00F47254" w:rsidRDefault="00F47254" w:rsidP="00F47254">
      <w:pPr>
        <w:spacing w:line="276" w:lineRule="auto"/>
        <w:rPr>
          <w:b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dB(t)=rB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dt</m:t>
          </m:r>
        </m:oMath>
      </m:oMathPara>
    </w:p>
    <w:p w14:paraId="012CFC0B" w14:textId="77777777" w:rsidR="00A62E33" w:rsidRPr="00632CFB" w:rsidRDefault="00632CFB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dS(t)=αSd(t)t+σS(t)d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</m:oMath>
      </m:oMathPara>
    </w:p>
    <w:p w14:paraId="35CDF090" w14:textId="136CAC4E" w:rsidR="00632CFB" w:rsidRPr="00F47254" w:rsidRDefault="000C7553" w:rsidP="000C7553">
      <w:pPr>
        <w:spacing w:before="100" w:line="276" w:lineRule="auto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No Arbitrage approach to Black Schole</m:t>
          </m:r>
        </m:oMath>
      </m:oMathPara>
    </w:p>
    <w:p w14:paraId="3892917E" w14:textId="77777777" w:rsidR="00382723" w:rsidRPr="00382723" w:rsidRDefault="0038272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</m:oMath>
      </m:oMathPara>
    </w:p>
    <w:p w14:paraId="69E45128" w14:textId="77777777" w:rsidR="00382723" w:rsidRPr="00382723" w:rsidRDefault="0038272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Π</m:t>
          </m:r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Π</m:t>
          </m:r>
          <m:r>
            <w:rPr>
              <w:rFonts w:ascii="Cambria Math" w:hAnsi="Cambria Math"/>
              <w:sz w:val="18"/>
              <w:szCs w:val="18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70A692F" w14:textId="330CAF0B" w:rsidR="00382723" w:rsidRPr="00382723" w:rsidRDefault="0038272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+αS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572215D" w14:textId="77777777" w:rsidR="000C258A" w:rsidRPr="00964207" w:rsidRDefault="000C258A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σS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676DF33" w14:textId="6622BAA2" w:rsidR="00964207" w:rsidRPr="007E1170" w:rsidRDefault="00964207" w:rsidP="000C7553">
      <w:pPr>
        <w:spacing w:before="100" w:line="276" w:lineRule="auto"/>
        <w:rPr>
          <w:b/>
          <w:sz w:val="21"/>
          <w:szCs w:val="21"/>
        </w:rPr>
      </w:pPr>
      <w:r w:rsidRPr="007E1170">
        <w:rPr>
          <w:b/>
          <w:sz w:val="21"/>
          <w:szCs w:val="21"/>
        </w:rPr>
        <w:t>Consider a portfolio based on: 1. The stock, 2. The derivative asset:</w:t>
      </w:r>
    </w:p>
    <w:p w14:paraId="70815F07" w14:textId="77777777" w:rsidR="000F7451" w:rsidRPr="000F7451" w:rsidRDefault="00964207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dV=V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dt+V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σ+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bar>
        </m:oMath>
      </m:oMathPara>
    </w:p>
    <w:p w14:paraId="5D5EC9FE" w14:textId="40A31379" w:rsidR="00964207" w:rsidRPr="000C258A" w:rsidRDefault="004E0D97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=1 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α+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=r  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σ+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</m:oMath>
      </m:oMathPara>
    </w:p>
    <w:p w14:paraId="0F1E8BF3" w14:textId="77777777" w:rsidR="00ED101F" w:rsidRPr="00ED101F" w:rsidRDefault="00382723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-σ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-σ</m:t>
              </m:r>
            </m:den>
          </m:f>
        </m:oMath>
      </m:oMathPara>
    </w:p>
    <w:p w14:paraId="3CF96644" w14:textId="77777777" w:rsidR="00ED101F" w:rsidRPr="00ED101F" w:rsidRDefault="00ED101F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459AB318" w14:textId="7FEBF729" w:rsidR="00ED101F" w:rsidRPr="007E1170" w:rsidRDefault="000C7553" w:rsidP="000C7553">
      <w:pPr>
        <w:spacing w:before="100" w:line="276" w:lineRule="auto"/>
        <w:rPr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Black Scholes Equation:</m:t>
          </m:r>
        </m:oMath>
      </m:oMathPara>
    </w:p>
    <w:p w14:paraId="795D8F60" w14:textId="4E649F37" w:rsidR="00382723" w:rsidRPr="00B7613D" w:rsidRDefault="00B7613D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+rS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-rF</m:t>
          </m:r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=0</m:t>
          </m:r>
          <m:r>
            <w:rPr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8B8390B" w14:textId="6ADDF9A3" w:rsidR="00B7613D" w:rsidRPr="007E1170" w:rsidRDefault="00B7613D" w:rsidP="000C7553">
      <w:pPr>
        <w:spacing w:before="100" w:line="276" w:lineRule="auto"/>
        <w:rPr>
          <w:b/>
          <w:sz w:val="21"/>
          <w:szCs w:val="21"/>
        </w:rPr>
      </w:pPr>
      <w:r w:rsidRPr="007E1170">
        <w:rPr>
          <w:b/>
          <w:sz w:val="21"/>
          <w:szCs w:val="21"/>
        </w:rPr>
        <w:t>Under Q-Measurement, Risk Neutral Valuation:</w:t>
      </w:r>
    </w:p>
    <w:p w14:paraId="60BEDDEB" w14:textId="56205F76" w:rsidR="00B7613D" w:rsidRPr="00B7613D" w:rsidRDefault="00B7613D" w:rsidP="00576428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dS=rSdt+SσdW</m:t>
          </m:r>
        </m:oMath>
      </m:oMathPara>
    </w:p>
    <w:p w14:paraId="32FB05F0" w14:textId="6B6D95A2" w:rsidR="00B7613D" w:rsidRPr="00A26BA4" w:rsidRDefault="00A26BA4" w:rsidP="007E1170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6125D1D" w14:textId="6CF75320" w:rsidR="00A26BA4" w:rsidRPr="004B4C78" w:rsidRDefault="004B4C78" w:rsidP="007E1170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By It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s lemma:</m:t>
          </m:r>
        </m:oMath>
      </m:oMathPara>
    </w:p>
    <w:p w14:paraId="673CE3D7" w14:textId="2E5793B3" w:rsidR="004B4C78" w:rsidRPr="00D23B06" w:rsidRDefault="00D23B06" w:rsidP="007E1170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=s⋅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+σ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0CA1643" w14:textId="5C9C8A00" w:rsidR="00D23B06" w:rsidRPr="00076A63" w:rsidRDefault="00D23B06" w:rsidP="007E1170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z=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T-t</m:t>
              </m:r>
            </m:e>
          </m:d>
          <m:r>
            <w:rPr>
              <w:rFonts w:ascii="Cambria Math" w:hAnsi="Cambria Math"/>
              <w:sz w:val="18"/>
              <w:szCs w:val="18"/>
            </w:rPr>
            <m:t>+σ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C671071" w14:textId="694EB0EF" w:rsidR="00076A63" w:rsidRPr="00D23B06" w:rsidRDefault="00076A63" w:rsidP="007E1170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z ~ 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;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6726F8A" w14:textId="77777777" w:rsidR="00076A63" w:rsidRPr="00076A63" w:rsidRDefault="002A0FB6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dz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D0D7B28" w14:textId="0A1F170B" w:rsidR="00D23B06" w:rsidRPr="00D23B06" w:rsidRDefault="0066073B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g(x)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is the pdf of x</m:t>
          </m:r>
        </m:oMath>
      </m:oMathPara>
    </w:p>
    <w:p w14:paraId="15524CA4" w14:textId="558A5466" w:rsidR="00632CFB" w:rsidRDefault="0066073B" w:rsidP="00B72554">
      <w:pPr>
        <w:spacing w:line="276" w:lineRule="auto"/>
        <w:ind w:left="72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pdf of normal: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sup>
        </m:sSup>
      </m:oMath>
      <w:r w:rsidRPr="0066073B">
        <w:rPr>
          <w:sz w:val="22"/>
          <w:szCs w:val="22"/>
        </w:rPr>
        <w:t xml:space="preserve"> </w:t>
      </w:r>
    </w:p>
    <w:p w14:paraId="36D4AD57" w14:textId="72FCD992" w:rsidR="0066073B" w:rsidRPr="002732DC" w:rsidRDefault="0066073B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-K, 0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0⋅Q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&lt;K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-K)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dz</m:t>
              </m:r>
            </m:e>
          </m:nary>
        </m:oMath>
      </m:oMathPara>
    </w:p>
    <w:p w14:paraId="3EF8C504" w14:textId="62DE12F5" w:rsidR="002732DC" w:rsidRPr="002732DC" w:rsidRDefault="002732DC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=sN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t,s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KN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t,s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  </m:t>
          </m:r>
        </m:oMath>
      </m:oMathPara>
    </w:p>
    <w:p w14:paraId="7C8A2D92" w14:textId="276A21E0" w:rsidR="002732DC" w:rsidRPr="002732DC" w:rsidRDefault="002732DC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DA25A34" w14:textId="182BD662" w:rsidR="002732DC" w:rsidRPr="002732DC" w:rsidRDefault="002732DC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T-t</m:t>
              </m:r>
            </m:e>
          </m:ra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4CC3D66" w14:textId="1912931A" w:rsidR="002732DC" w:rsidRPr="002732DC" w:rsidRDefault="002732DC" w:rsidP="000C7553">
      <w:pPr>
        <w:spacing w:before="100" w:line="276" w:lineRule="auto"/>
        <w:ind w:left="72"/>
        <w:rPr>
          <w:sz w:val="18"/>
          <w:szCs w:val="18"/>
        </w:rPr>
      </w:pPr>
      <w:r w:rsidRPr="007E1170">
        <w:rPr>
          <w:b/>
          <w:sz w:val="21"/>
          <w:szCs w:val="21"/>
        </w:rPr>
        <w:t>For a forward</w:t>
      </w:r>
      <w:r w:rsidRPr="007E1170">
        <w:rPr>
          <w:sz w:val="21"/>
          <w:szCs w:val="21"/>
        </w:rPr>
        <w:t>,</w:t>
      </w:r>
      <w:r>
        <w:rPr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Φ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>-K</m:t>
        </m:r>
      </m:oMath>
    </w:p>
    <w:p w14:paraId="78A213B3" w14:textId="3A3D681A" w:rsidR="002732DC" w:rsidRPr="00B72554" w:rsidRDefault="00B72554" w:rsidP="00B72554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                    K=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rT</m:t>
              </m:r>
            </m:sup>
          </m:sSup>
        </m:oMath>
      </m:oMathPara>
    </w:p>
    <w:p w14:paraId="60CF8483" w14:textId="6E916082" w:rsidR="00B72554" w:rsidRPr="007E1170" w:rsidRDefault="002666D7" w:rsidP="000C7553">
      <w:pPr>
        <w:spacing w:before="100" w:line="276" w:lineRule="auto"/>
        <w:ind w:left="72"/>
        <w:rPr>
          <w:b/>
          <w:sz w:val="21"/>
          <w:szCs w:val="21"/>
        </w:rPr>
      </w:pPr>
      <w:r w:rsidRPr="007E1170">
        <w:rPr>
          <w:b/>
          <w:sz w:val="21"/>
          <w:szCs w:val="21"/>
        </w:rPr>
        <w:t>Replication Method to Black Sholes:</w:t>
      </w:r>
    </w:p>
    <w:p w14:paraId="5A3045D9" w14:textId="221F4553" w:rsidR="002666D7" w:rsidRPr="00B72554" w:rsidRDefault="002666D7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=1  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:Bond weight,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:Stock weight </m:t>
          </m:r>
        </m:oMath>
      </m:oMathPara>
    </w:p>
    <w:p w14:paraId="1152DF50" w14:textId="2C6D6BCE" w:rsidR="00A62E33" w:rsidRPr="002666D7" w:rsidRDefault="002666D7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dV=V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</m:d>
          <m:r>
            <w:rPr>
              <w:rFonts w:ascii="Cambria Math" w:hAnsi="Cambria Math"/>
              <w:sz w:val="18"/>
              <w:szCs w:val="18"/>
            </w:rPr>
            <m:t>dt+V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σd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CCD8F0E" w14:textId="3ABB4592" w:rsidR="002666D7" w:rsidRPr="002666D7" w:rsidRDefault="002666D7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</m:oMath>
      </m:oMathPara>
    </w:p>
    <w:p w14:paraId="3D68B42A" w14:textId="44A5AE35" w:rsidR="002666D7" w:rsidRPr="002666D7" w:rsidRDefault="002666D7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By It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o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s Lemma:</m:t>
          </m:r>
        </m:oMath>
      </m:oMathPara>
    </w:p>
    <w:p w14:paraId="2318FE9F" w14:textId="5BFACE62" w:rsidR="002666D7" w:rsidRPr="002666D7" w:rsidRDefault="002666D7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+αS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ss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dt+σS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ba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3FCC624A" w14:textId="7688729A" w:rsidR="002666D7" w:rsidRPr="00901795" w:rsidRDefault="002666D7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dV=V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+αS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dt</m:t>
          </m:r>
          <m:r>
            <w:rPr>
              <w:rFonts w:ascii="Cambria Math" w:hAnsi="Cambria Math"/>
              <w:sz w:val="18"/>
              <w:szCs w:val="18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σd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ba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BA16246" w14:textId="1D667C64" w:rsidR="00901795" w:rsidRPr="00901795" w:rsidRDefault="00901795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rF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</m:oMath>
      </m:oMathPara>
    </w:p>
    <w:p w14:paraId="0D1AD3F6" w14:textId="0BCA2FAD" w:rsidR="00901795" w:rsidRPr="00D8774B" w:rsidRDefault="00D8774B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F-S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693B977" w14:textId="6D819FF8" w:rsidR="00D8774B" w:rsidRPr="007E1170" w:rsidRDefault="00D8774B" w:rsidP="00567756">
      <w:pPr>
        <w:spacing w:before="100" w:line="276" w:lineRule="auto"/>
        <w:ind w:left="72"/>
        <w:rPr>
          <w:b/>
          <w:sz w:val="21"/>
          <w:szCs w:val="21"/>
        </w:rPr>
      </w:pPr>
      <w:r w:rsidRPr="007E1170">
        <w:rPr>
          <w:b/>
          <w:sz w:val="21"/>
          <w:szCs w:val="21"/>
        </w:rPr>
        <w:t>The Greeks:</w:t>
      </w:r>
    </w:p>
    <w:p w14:paraId="20E2DD0A" w14:textId="77F6958D" w:rsidR="00D8774B" w:rsidRPr="00D8774B" w:rsidRDefault="00D8774B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Δ</m:t>
          </m:r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</m:oMath>
      </m:oMathPara>
    </w:p>
    <w:p w14:paraId="49D43D08" w14:textId="53179073" w:rsidR="00D8774B" w:rsidRPr="00D8774B" w:rsidRDefault="00D8774B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Γ</m:t>
          </m:r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 xml:space="preserve">   </m:t>
          </m:r>
          <m: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is the pdf of N(0,1)</m:t>
          </m:r>
        </m:oMath>
      </m:oMathPara>
    </w:p>
    <w:p w14:paraId="334DA83A" w14:textId="332D4AFE" w:rsidR="000611D8" w:rsidRPr="00143105" w:rsidRDefault="00143105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BA2C07F" w14:textId="4CB4E5FE" w:rsidR="00143105" w:rsidRPr="00143105" w:rsidRDefault="00143105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Θ</m:t>
          </m:r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∂t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>-rK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D08A042" w14:textId="6321D9AB" w:rsidR="00143105" w:rsidRPr="00143105" w:rsidRDefault="00143105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∂σ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=sφ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T-t</m:t>
              </m:r>
            </m:e>
          </m:ra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4A87028" w14:textId="6E32D5FB" w:rsidR="00143105" w:rsidRPr="00567756" w:rsidRDefault="00D20810" w:rsidP="00567756">
      <w:pPr>
        <w:spacing w:before="100" w:line="276" w:lineRule="auto"/>
        <w:ind w:left="72"/>
        <w:rPr>
          <w:b/>
          <w:sz w:val="21"/>
          <w:szCs w:val="21"/>
        </w:rPr>
      </w:pPr>
      <w:r w:rsidRPr="00567756">
        <w:rPr>
          <w:b/>
          <w:sz w:val="21"/>
          <w:szCs w:val="21"/>
        </w:rPr>
        <w:t>Put-Call Parity:</w:t>
      </w:r>
    </w:p>
    <w:p w14:paraId="2F47FBEA" w14:textId="114465EF" w:rsidR="00D20810" w:rsidRPr="000C73F8" w:rsidRDefault="00D20810" w:rsidP="00865EFB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+s=K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</m:oMath>
      </m:oMathPara>
    </w:p>
    <w:p w14:paraId="08072CE9" w14:textId="37B7D59B" w:rsidR="000C73F8" w:rsidRPr="007E1170" w:rsidRDefault="00F47254" w:rsidP="00F47254">
      <w:pPr>
        <w:spacing w:before="100" w:line="276" w:lineRule="auto"/>
        <w:ind w:left="72"/>
        <w:rPr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Multidimensional Black Sholes</m:t>
          </m:r>
        </m:oMath>
      </m:oMathPara>
    </w:p>
    <w:p w14:paraId="7DFB0E39" w14:textId="0E6F3CCF" w:rsidR="00D20810" w:rsidRPr="000C73F8" w:rsidRDefault="000C73F8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5C7C84E6" w14:textId="01C8A867" w:rsidR="000C73F8" w:rsidRPr="000C73F8" w:rsidRDefault="000C73F8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σ is n×n matrix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e>
          </m:d>
        </m:oMath>
      </m:oMathPara>
    </w:p>
    <w:p w14:paraId="09F1226E" w14:textId="19FA9957" w:rsidR="000C73F8" w:rsidRPr="004671C6" w:rsidRDefault="000C73F8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dF=F⋅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dt+F⋅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bar>
        </m:oMath>
      </m:oMathPara>
    </w:p>
    <w:p w14:paraId="57FC47BE" w14:textId="77777777" w:rsidR="00516D18" w:rsidRPr="00516D18" w:rsidRDefault="004671C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If 2 dimension:  </m:t>
          </m:r>
        </m:oMath>
      </m:oMathPara>
    </w:p>
    <w:p w14:paraId="3DD965F0" w14:textId="35D7E8CF" w:rsidR="004671C6" w:rsidRPr="000C73F8" w:rsidRDefault="004671C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brk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  <m:r>
                <m:rPr>
                  <m:brk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dt</m:t>
          </m:r>
          <m:r>
            <m:rPr>
              <m:brk/>
            </m:rP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dW </m:t>
          </m:r>
        </m:oMath>
      </m:oMathPara>
    </w:p>
    <w:p w14:paraId="42D21A36" w14:textId="31E0D3D1" w:rsidR="000C73F8" w:rsidRPr="00213124" w:rsidRDefault="00213124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tr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192AB94B" w14:textId="4FDEB4A0" w:rsidR="00213124" w:rsidRPr="00213124" w:rsidRDefault="00213124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DC43C03" w14:textId="3484AB98" w:rsidR="00213124" w:rsidRPr="00DB592C" w:rsidRDefault="00213124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ss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0B7BEEF" w14:textId="622375BE" w:rsidR="00DB592C" w:rsidRPr="007D473E" w:rsidRDefault="00DB592C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CCE7063" w14:textId="109C5CD7" w:rsidR="007D473E" w:rsidRPr="00C674ED" w:rsidRDefault="007D473E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dV=V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59A2539C" w14:textId="47C3518A" w:rsidR="007D473E" w:rsidRPr="00C674ED" w:rsidRDefault="00C674ED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dV=V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+r</m:t>
                  </m:r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dt+V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</m:ba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B1C0336" w14:textId="20556914" w:rsidR="00C674ED" w:rsidRPr="00047F6C" w:rsidRDefault="00C674ED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24D0B839" w14:textId="237D9988" w:rsidR="005F57C5" w:rsidRPr="005F57C5" w:rsidRDefault="00047F6C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-r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-r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7ACF903" w14:textId="13817819" w:rsidR="00047F6C" w:rsidRPr="005F57C5" w:rsidRDefault="00047F6C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is column vector</m:t>
          </m:r>
        </m:oMath>
      </m:oMathPara>
    </w:p>
    <w:p w14:paraId="68E90742" w14:textId="307AD7D7" w:rsidR="005F57C5" w:rsidRPr="005F57C5" w:rsidRDefault="005F57C5" w:rsidP="00B92155">
      <w:pPr>
        <w:spacing w:line="276" w:lineRule="auto"/>
        <w:ind w:left="72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sz w:val="18"/>
          <w:szCs w:val="18"/>
        </w:rPr>
        <w:t xml:space="preserve">          </w:t>
      </w:r>
      <m:oMath>
        <m:r>
          <w:rPr>
            <w:rFonts w:ascii="Cambria Math" w:hAnsi="Cambria Math"/>
            <w:sz w:val="18"/>
            <w:szCs w:val="18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-r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</w:p>
    <w:p w14:paraId="73B70E85" w14:textId="693672C7" w:rsidR="005F57C5" w:rsidRPr="005F57C5" w:rsidRDefault="005F57C5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 must be singular</m:t>
          </m:r>
        </m:oMath>
      </m:oMathPara>
    </w:p>
    <w:p w14:paraId="68DE2591" w14:textId="5FCD87BA" w:rsidR="005F57C5" w:rsidRPr="005F57C5" w:rsidRDefault="005F57C5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-r=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  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i=1,…, n,</m:t>
          </m:r>
        </m:oMath>
      </m:oMathPara>
    </w:p>
    <w:p w14:paraId="6ADCD33E" w14:textId="1E6A5D41" w:rsidR="005F57C5" w:rsidRPr="005F57C5" w:rsidRDefault="005F57C5" w:rsidP="00B92155">
      <w:pPr>
        <w:spacing w:line="276" w:lineRule="auto"/>
        <w:ind w:left="72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</m:t>
            </m:r>
          </m:sub>
        </m:sSub>
        <m:r>
          <w:rPr>
            <w:rFonts w:ascii="Cambria Math" w:hAnsi="Cambria Math"/>
            <w:sz w:val="18"/>
            <w:szCs w:val="18"/>
          </w:rPr>
          <m:t>-r=</m:t>
        </m:r>
        <m:nary>
          <m:naryPr>
            <m:chr m:val="∑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j=1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Fj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</m:oMath>
      <w:r w:rsidR="004671C6">
        <w:rPr>
          <w:sz w:val="18"/>
          <w:szCs w:val="18"/>
        </w:rPr>
        <w:t xml:space="preserve">                </w:t>
      </w:r>
      <m:oMath>
        <m:r>
          <w:rPr>
            <w:rFonts w:ascii="Cambria Math" w:hAnsi="Cambria Math"/>
            <w:sz w:val="18"/>
            <w:szCs w:val="18"/>
          </w:rPr>
          <m:t>λ=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671C6">
        <w:rPr>
          <w:sz w:val="18"/>
          <w:szCs w:val="18"/>
        </w:rPr>
        <w:t xml:space="preserve"> </w:t>
      </w:r>
    </w:p>
    <w:p w14:paraId="024237CE" w14:textId="37721B3D" w:rsidR="004671C6" w:rsidRPr="004671C6" w:rsidRDefault="005F57C5" w:rsidP="00B92155">
      <w:pPr>
        <w:spacing w:line="276" w:lineRule="auto"/>
        <w:ind w:left="72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α-r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>=σλ</m:t>
        </m:r>
      </m:oMath>
      <w:r w:rsidR="004671C6">
        <w:rPr>
          <w:sz w:val="18"/>
          <w:szCs w:val="18"/>
        </w:rPr>
        <w:t xml:space="preserve">                          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</m:t>
            </m:r>
          </m:sub>
        </m:sSub>
        <m:r>
          <w:rPr>
            <w:rFonts w:ascii="Cambria Math" w:hAnsi="Cambria Math"/>
            <w:sz w:val="18"/>
            <w:szCs w:val="18"/>
          </w:rPr>
          <m:t>-r=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</m:t>
            </m:r>
          </m:sub>
        </m:sSub>
        <m:r>
          <w:rPr>
            <w:rFonts w:ascii="Cambria Math" w:hAnsi="Cambria Math"/>
            <w:sz w:val="18"/>
            <w:szCs w:val="18"/>
          </w:rPr>
          <m:t>λ</m:t>
        </m:r>
        <m:r>
          <w:rPr>
            <w:rFonts w:ascii="Cambria Math" w:hAnsi="Cambria Math"/>
            <w:sz w:val="18"/>
            <w:szCs w:val="1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tr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-rF=0 </m:t>
          </m:r>
        </m:oMath>
      </m:oMathPara>
    </w:p>
    <w:p w14:paraId="2F8BB28D" w14:textId="370B2158" w:rsidR="004671C6" w:rsidRPr="00B602B6" w:rsidRDefault="004671C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410B0622" w14:textId="5282D576" w:rsidR="00B602B6" w:rsidRPr="007E1170" w:rsidRDefault="00F47254" w:rsidP="00F47254">
      <w:pPr>
        <w:spacing w:before="100" w:line="276" w:lineRule="auto"/>
        <w:ind w:left="72"/>
        <w:rPr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Reducing the State Space</m:t>
          </m:r>
        </m:oMath>
      </m:oMathPara>
    </w:p>
    <w:p w14:paraId="1031D51B" w14:textId="3289CD75" w:rsidR="00B602B6" w:rsidRPr="00B602B6" w:rsidRDefault="00B602B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B9BC204" w14:textId="45BEDE68" w:rsidR="00B602B6" w:rsidRPr="00B602B6" w:rsidRDefault="00B602B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4667225C" w14:textId="729BCBFB" w:rsidR="00B602B6" w:rsidRPr="00B602B6" w:rsidRDefault="00B602B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</m:oMath>
      </m:oMathPara>
    </w:p>
    <w:p w14:paraId="5DED6048" w14:textId="5234B2E2" w:rsidR="00B602B6" w:rsidRPr="00B602B6" w:rsidRDefault="00B602B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, i=1, …, n-1 </m:t>
          </m:r>
        </m:oMath>
      </m:oMathPara>
    </w:p>
    <w:p w14:paraId="4ABF65D6" w14:textId="7BDA1C09" w:rsidR="00B602B6" w:rsidRPr="00B602B6" w:rsidRDefault="00B602B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 </m:t>
              </m:r>
            </m:e>
          </m:nary>
        </m:oMath>
      </m:oMathPara>
    </w:p>
    <w:p w14:paraId="79727F8D" w14:textId="57F1E120" w:rsidR="00B602B6" w:rsidRPr="00B602B6" w:rsidRDefault="00B602B6" w:rsidP="00B92155">
      <w:pPr>
        <w:spacing w:line="276" w:lineRule="auto"/>
        <w:ind w:left="72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,     i,j=1, …, n-1  </m:t>
          </m:r>
        </m:oMath>
      </m:oMathPara>
    </w:p>
    <w:p w14:paraId="61CD28ED" w14:textId="77777777" w:rsidR="007E1170" w:rsidRPr="007E1170" w:rsidRDefault="007E1170" w:rsidP="00B92155">
      <w:pPr>
        <w:spacing w:line="276" w:lineRule="auto"/>
        <w:ind w:left="72"/>
        <w:rPr>
          <w:sz w:val="18"/>
          <w:szCs w:val="18"/>
        </w:rPr>
      </w:pPr>
    </w:p>
    <w:p w14:paraId="1C009A9C" w14:textId="4ADB8013" w:rsidR="000C0CD0" w:rsidRPr="000C0CD0" w:rsidRDefault="000C0CD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, </m:t>
          </m:r>
        </m:oMath>
      </m:oMathPara>
    </w:p>
    <w:p w14:paraId="75566C0D" w14:textId="5E3822C5" w:rsidR="00B602B6" w:rsidRPr="000C0CD0" w:rsidRDefault="000C0CD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i=1,…, n-1 </m:t>
          </m:r>
        </m:oMath>
      </m:oMathPara>
    </w:p>
    <w:p w14:paraId="2A9AC013" w14:textId="5A455C38" w:rsidR="000C0CD0" w:rsidRPr="00B602B6" w:rsidRDefault="000C0CD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-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i,j=1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</m:oMath>
      </m:oMathPara>
    </w:p>
    <w:p w14:paraId="33493171" w14:textId="45DAF149" w:rsidR="004671C6" w:rsidRPr="007E1170" w:rsidRDefault="007E1170" w:rsidP="007E1170">
      <w:pPr>
        <w:spacing w:before="100" w:line="276" w:lineRule="auto"/>
        <w:rPr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For two dimension:</m:t>
          </m:r>
        </m:oMath>
      </m:oMathPara>
    </w:p>
    <w:p w14:paraId="1AEBE242" w14:textId="00D7236F" w:rsidR="000C0CD0" w:rsidRPr="00167E70" w:rsidRDefault="00167E7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=G-z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587700A9" w14:textId="6156D3A5" w:rsidR="00167E70" w:rsidRPr="00167E70" w:rsidRDefault="00167E7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5B023C0E" w14:textId="4614B621" w:rsidR="00167E70" w:rsidRPr="000D4080" w:rsidRDefault="000D408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239BDCB8" w14:textId="6728B4A7" w:rsidR="000D4080" w:rsidRPr="000D4080" w:rsidRDefault="000D408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t,z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t,z</m:t>
                  </m:r>
                </m:e>
              </m:d>
            </m:e>
          </m:d>
        </m:oMath>
      </m:oMathPara>
    </w:p>
    <w:p w14:paraId="1FA76434" w14:textId="2A32C71B" w:rsidR="000D4080" w:rsidRPr="000D4080" w:rsidRDefault="000D408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T-t</m:t>
                      </m:r>
                    </m:e>
                  </m:d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logz+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790D1A2A" w14:textId="2B1BE10D" w:rsidR="000D4080" w:rsidRPr="000D4080" w:rsidRDefault="000D408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e>
          </m:rad>
        </m:oMath>
      </m:oMathPara>
    </w:p>
    <w:p w14:paraId="4ADCDA20" w14:textId="1BB30F02" w:rsidR="005F57C5" w:rsidRPr="00F47254" w:rsidRDefault="00F47254" w:rsidP="007E1170">
      <w:pPr>
        <w:spacing w:before="100" w:line="276" w:lineRule="auto"/>
        <w:rPr>
          <w:b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Dividends</m:t>
          </m:r>
        </m:oMath>
      </m:oMathPara>
    </w:p>
    <w:p w14:paraId="63AEF1C4" w14:textId="43D3D4E8" w:rsidR="00534AD3" w:rsidRPr="00694194" w:rsidRDefault="00694194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δ=δ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t-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 is a function of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309BB108" w14:textId="5B2A3776" w:rsidR="00694194" w:rsidRPr="00694194" w:rsidRDefault="00694194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t-</m:t>
                  </m:r>
                </m:sub>
              </m:sSub>
            </m:e>
          </m:d>
        </m:oMath>
      </m:oMathPara>
    </w:p>
    <w:p w14:paraId="7D9E9084" w14:textId="0F627168" w:rsidR="00694194" w:rsidRPr="006E0174" w:rsidRDefault="006E0174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</m:oMath>
      </m:oMathPara>
    </w:p>
    <w:p w14:paraId="4EA55356" w14:textId="0C027B41" w:rsidR="006E0174" w:rsidRPr="00930DF9" w:rsidRDefault="00930DF9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</m:sup>
                      </m:sSup>
                    </m:sub>
                  </m:sSub>
                </m:e>
              </m:d>
            </m:e>
          </m:d>
        </m:oMath>
      </m:oMathPara>
    </w:p>
    <w:p w14:paraId="4CDB16B2" w14:textId="4BC6E88F" w:rsidR="00930DF9" w:rsidRPr="00930DF9" w:rsidRDefault="00930DF9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8D49E67" w14:textId="6A5EAC1C" w:rsidR="00930DF9" w:rsidRPr="00930DF9" w:rsidRDefault="00930DF9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dt+σ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4CFD9EB7" w14:textId="4D90B1EC" w:rsidR="00930DF9" w:rsidRPr="00930DF9" w:rsidRDefault="00930DF9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if </m:t>
          </m:r>
          <m:r>
            <w:rPr>
              <w:rFonts w:ascii="Cambria Math" w:hAnsi="Cambria Math"/>
              <w:sz w:val="18"/>
              <w:szCs w:val="1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=δ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, δ is a constant:</m:t>
          </m:r>
        </m:oMath>
      </m:oMathPara>
    </w:p>
    <w:p w14:paraId="711E677A" w14:textId="60B58F2F" w:rsidR="00930DF9" w:rsidRPr="00826B87" w:rsidRDefault="00826B87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5611CC0" w14:textId="77777777" w:rsidR="00826B87" w:rsidRPr="00826B87" w:rsidRDefault="00826B87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 is the number of dividend points in the</m:t>
          </m:r>
        </m:oMath>
      </m:oMathPara>
    </w:p>
    <w:p w14:paraId="73F8FC0F" w14:textId="2AD53C7F" w:rsidR="00826B87" w:rsidRPr="00826B87" w:rsidRDefault="00826B87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interval (t,T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]</m:t>
          </m:r>
        </m:oMath>
      </m:oMathPara>
    </w:p>
    <w:p w14:paraId="72DA7708" w14:textId="4F93927D" w:rsidR="00826B87" w:rsidRPr="00F47254" w:rsidRDefault="00826B87" w:rsidP="007E1170">
      <w:pPr>
        <w:spacing w:before="100" w:line="276" w:lineRule="auto"/>
        <w:rPr>
          <w:b/>
          <w:sz w:val="22"/>
          <w:szCs w:val="22"/>
        </w:rPr>
      </w:pPr>
      <w:r w:rsidRPr="00F47254">
        <w:rPr>
          <w:b/>
          <w:sz w:val="22"/>
          <w:szCs w:val="22"/>
        </w:rPr>
        <w:t>Continuous dividends:</w:t>
      </w:r>
    </w:p>
    <w:p w14:paraId="4B12A773" w14:textId="77777777" w:rsidR="007D7749" w:rsidRDefault="00826B87" w:rsidP="007E117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Q-measure:</w:t>
      </w:r>
    </w:p>
    <w:p w14:paraId="6B679EF2" w14:textId="25AEC424" w:rsidR="00826B87" w:rsidRDefault="00826B87" w:rsidP="007E117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dS=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r-δ</m:t>
            </m:r>
          </m:e>
        </m:d>
        <m:r>
          <w:rPr>
            <w:rFonts w:ascii="Cambria Math" w:hAnsi="Cambria Math"/>
            <w:sz w:val="18"/>
            <w:szCs w:val="18"/>
          </w:rPr>
          <m:t>Sdt+σSdW</m:t>
        </m:r>
      </m:oMath>
    </w:p>
    <w:p w14:paraId="3CA758FE" w14:textId="7B0DDFC9" w:rsidR="007D7749" w:rsidRPr="007D7749" w:rsidRDefault="007D7749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7B690445" w14:textId="003FB9B8" w:rsidR="00826B87" w:rsidRPr="007D7749" w:rsidRDefault="004C7402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t,s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(t,s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6D0318A4" w14:textId="389EEEAB" w:rsidR="00826B87" w:rsidRPr="00F47254" w:rsidRDefault="00F47254" w:rsidP="007E1170">
      <w:pPr>
        <w:spacing w:before="100" w:line="276" w:lineRule="auto"/>
        <w:rPr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Forward with dividend:</m:t>
          </m:r>
        </m:oMath>
      </m:oMathPara>
    </w:p>
    <w:p w14:paraId="233D2A0C" w14:textId="3472C7B2" w:rsidR="00C4578F" w:rsidRPr="00C4578F" w:rsidRDefault="00C4578F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r-δ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p>
          </m:sSup>
        </m:oMath>
      </m:oMathPara>
    </w:p>
    <w:p w14:paraId="3263BC60" w14:textId="7741D872" w:rsidR="00C4578F" w:rsidRPr="00F47254" w:rsidRDefault="00C4578F" w:rsidP="007E1170">
      <w:pPr>
        <w:spacing w:before="100" w:line="276" w:lineRule="auto"/>
        <w:rPr>
          <w:b/>
          <w:sz w:val="22"/>
          <w:szCs w:val="22"/>
        </w:rPr>
      </w:pPr>
      <w:r w:rsidRPr="00F47254">
        <w:rPr>
          <w:b/>
          <w:sz w:val="22"/>
          <w:szCs w:val="22"/>
        </w:rPr>
        <w:t>Foreign Exchange:</w:t>
      </w:r>
    </w:p>
    <w:p w14:paraId="3419915D" w14:textId="16188982" w:rsidR="00C4578F" w:rsidRDefault="00C4578F" w:rsidP="007E117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P measure:</w:t>
      </w:r>
    </w:p>
    <w:p w14:paraId="465FF859" w14:textId="47F7B027" w:rsidR="00C4578F" w:rsidRPr="00C4578F" w:rsidRDefault="00C4578F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αdt+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E98C075" w14:textId="4CB68361" w:rsidR="00C4578F" w:rsidRDefault="00C4578F" w:rsidP="007E117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Q measure:</w:t>
      </w:r>
    </w:p>
    <w:p w14:paraId="10DAEC4B" w14:textId="75EBE433" w:rsidR="00C4578F" w:rsidRPr="00C4578F" w:rsidRDefault="00C4578F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</m:oMath>
      </m:oMathPara>
    </w:p>
    <w:p w14:paraId="41964A5D" w14:textId="7C84569F" w:rsidR="005F57C5" w:rsidRDefault="00C4578F" w:rsidP="007E117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This is similar to assuming that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>
        <w:rPr>
          <w:sz w:val="18"/>
          <w:szCs w:val="18"/>
        </w:rPr>
        <w:t xml:space="preserve"> is dividend paying asset.</w:t>
      </w:r>
    </w:p>
    <w:p w14:paraId="7BFC13E9" w14:textId="29511F2C" w:rsidR="00C4578F" w:rsidRPr="00C4578F" w:rsidRDefault="00C4578F" w:rsidP="007E117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Forward: </w:t>
      </w:r>
      <m:oMath>
        <m:r>
          <w:rPr>
            <w:rFonts w:ascii="Cambria Math" w:hAnsi="Cambria Math"/>
            <w:sz w:val="18"/>
            <w:szCs w:val="18"/>
          </w:rPr>
          <m:t>K=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sup>
                </m:sSup>
              </m:e>
            </m:d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</m:oMath>
    </w:p>
    <w:p w14:paraId="28259176" w14:textId="3BC127BA" w:rsidR="00C4578F" w:rsidRPr="00C4578F" w:rsidRDefault="00C4578F" w:rsidP="007E1170">
      <w:pPr>
        <w:spacing w:line="276" w:lineRule="auto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T-t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</m:oMath>
      <w:r w:rsidR="00A943DB">
        <w:rPr>
          <w:sz w:val="18"/>
          <w:szCs w:val="18"/>
        </w:rPr>
        <w:t xml:space="preserve"> </w:t>
      </w:r>
    </w:p>
    <w:p w14:paraId="60273F4F" w14:textId="4EF13091" w:rsidR="00C4578F" w:rsidRPr="00385337" w:rsidRDefault="00385337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KN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14:paraId="50D71989" w14:textId="05C43EE9" w:rsidR="00385337" w:rsidRPr="00385337" w:rsidRDefault="00385337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(t,x)</m:t>
          </m:r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14:paraId="217BC891" w14:textId="3AF82848" w:rsidR="00385337" w:rsidRPr="00385337" w:rsidRDefault="00336C70" w:rsidP="007E1170">
      <w:pPr>
        <w:spacing w:line="276" w:lineRule="auto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(t,x)</m:t>
          </m:r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T-t</m:t>
              </m:r>
            </m:e>
          </m:rad>
        </m:oMath>
      </m:oMathPara>
    </w:p>
    <w:p w14:paraId="0896AB05" w14:textId="77777777" w:rsidR="00C674ED" w:rsidRPr="00C674ED" w:rsidRDefault="00C674ED" w:rsidP="00576428">
      <w:pPr>
        <w:spacing w:line="276" w:lineRule="auto"/>
        <w:rPr>
          <w:sz w:val="18"/>
          <w:szCs w:val="18"/>
        </w:rPr>
      </w:pPr>
    </w:p>
    <w:p w14:paraId="2FE62239" w14:textId="77777777" w:rsidR="000C73F8" w:rsidRPr="000C73F8" w:rsidRDefault="000C73F8" w:rsidP="00576428">
      <w:pPr>
        <w:spacing w:line="276" w:lineRule="auto"/>
        <w:rPr>
          <w:sz w:val="18"/>
          <w:szCs w:val="18"/>
        </w:rPr>
      </w:pPr>
    </w:p>
    <w:p w14:paraId="453B7A55" w14:textId="77777777" w:rsidR="000611D8" w:rsidRDefault="000611D8" w:rsidP="00576428">
      <w:pPr>
        <w:spacing w:line="276" w:lineRule="auto"/>
        <w:rPr>
          <w:sz w:val="18"/>
          <w:szCs w:val="18"/>
        </w:rPr>
      </w:pPr>
      <w:bookmarkStart w:id="0" w:name="_GoBack"/>
      <w:bookmarkEnd w:id="0"/>
    </w:p>
    <w:p w14:paraId="15D0F0BD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BB03EA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3615FA6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99F0CE4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75BE596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22787E57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39392D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F743324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7DAD667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615FFD97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A90715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2589DCC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2CAA85BC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24D942FB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DEB6E2D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BEE89C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92800BD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6EB1390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FE50694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03A1131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EB24BD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9140BB6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71121D1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EF291E8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AD4650C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6135492F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445896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AB4515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2A231A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6358B25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CBE43B7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A389F59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945C0F8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408C74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FD2D3A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760F739A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9D2E064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9F74980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ECB7FED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FF78B6D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6ACB6C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7AEBE200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64A1CAD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243AEA4C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33B2A19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FCAB54F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6E9A6254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3BB1E10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2C7D14D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596664F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5DFC07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73E84270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049CA6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9E5E9A5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244122D4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71E1E838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029697F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664FCC18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E55A2DE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655E993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8EE9ED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354F9FC7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AB165B1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12970D52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47E6CA58" w14:textId="77777777" w:rsidR="000611D8" w:rsidRDefault="000611D8" w:rsidP="00576428">
      <w:pPr>
        <w:spacing w:line="276" w:lineRule="auto"/>
        <w:rPr>
          <w:sz w:val="18"/>
          <w:szCs w:val="18"/>
        </w:rPr>
      </w:pPr>
    </w:p>
    <w:p w14:paraId="5A03E158" w14:textId="77777777" w:rsidR="000611D8" w:rsidRPr="000611D8" w:rsidRDefault="000611D8" w:rsidP="00576428">
      <w:pPr>
        <w:spacing w:line="276" w:lineRule="auto"/>
        <w:rPr>
          <w:sz w:val="18"/>
          <w:szCs w:val="18"/>
        </w:rPr>
      </w:pPr>
    </w:p>
    <w:sectPr w:rsidR="000611D8" w:rsidRPr="000611D8" w:rsidSect="00076A63">
      <w:pgSz w:w="12240" w:h="15840"/>
      <w:pgMar w:top="245" w:right="245" w:bottom="245" w:left="245" w:header="720" w:footer="720" w:gutter="0"/>
      <w:cols w:num="3"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D8"/>
    <w:rsid w:val="00047F6C"/>
    <w:rsid w:val="000611D8"/>
    <w:rsid w:val="00076A63"/>
    <w:rsid w:val="000C0CD0"/>
    <w:rsid w:val="000C258A"/>
    <w:rsid w:val="000C27E7"/>
    <w:rsid w:val="000C73F8"/>
    <w:rsid w:val="000C7553"/>
    <w:rsid w:val="000D4080"/>
    <w:rsid w:val="000F7451"/>
    <w:rsid w:val="00143105"/>
    <w:rsid w:val="00167E70"/>
    <w:rsid w:val="00171718"/>
    <w:rsid w:val="00190E56"/>
    <w:rsid w:val="001B17EE"/>
    <w:rsid w:val="00205839"/>
    <w:rsid w:val="00213124"/>
    <w:rsid w:val="002666D7"/>
    <w:rsid w:val="002732DC"/>
    <w:rsid w:val="002A0FB6"/>
    <w:rsid w:val="002A3840"/>
    <w:rsid w:val="002C620E"/>
    <w:rsid w:val="002D6A15"/>
    <w:rsid w:val="00321D38"/>
    <w:rsid w:val="00336C70"/>
    <w:rsid w:val="0035205E"/>
    <w:rsid w:val="00382723"/>
    <w:rsid w:val="00385337"/>
    <w:rsid w:val="004671C6"/>
    <w:rsid w:val="00481AAE"/>
    <w:rsid w:val="004B4C78"/>
    <w:rsid w:val="004C7402"/>
    <w:rsid w:val="004E0D97"/>
    <w:rsid w:val="00505CB1"/>
    <w:rsid w:val="00516D18"/>
    <w:rsid w:val="00534AD3"/>
    <w:rsid w:val="005438A5"/>
    <w:rsid w:val="00567756"/>
    <w:rsid w:val="00576428"/>
    <w:rsid w:val="005C63E5"/>
    <w:rsid w:val="005F57C5"/>
    <w:rsid w:val="00632CFB"/>
    <w:rsid w:val="0066073B"/>
    <w:rsid w:val="00694194"/>
    <w:rsid w:val="006E0174"/>
    <w:rsid w:val="007D473E"/>
    <w:rsid w:val="007D7749"/>
    <w:rsid w:val="007E1170"/>
    <w:rsid w:val="00826B87"/>
    <w:rsid w:val="00864043"/>
    <w:rsid w:val="00865EFB"/>
    <w:rsid w:val="008B576D"/>
    <w:rsid w:val="00901795"/>
    <w:rsid w:val="00930DF9"/>
    <w:rsid w:val="00964207"/>
    <w:rsid w:val="009B6133"/>
    <w:rsid w:val="00A26600"/>
    <w:rsid w:val="00A26BA4"/>
    <w:rsid w:val="00A62E33"/>
    <w:rsid w:val="00A943DB"/>
    <w:rsid w:val="00AE5CE8"/>
    <w:rsid w:val="00B33859"/>
    <w:rsid w:val="00B602A3"/>
    <w:rsid w:val="00B602B6"/>
    <w:rsid w:val="00B72554"/>
    <w:rsid w:val="00B7613D"/>
    <w:rsid w:val="00B92155"/>
    <w:rsid w:val="00BC0D76"/>
    <w:rsid w:val="00C4578F"/>
    <w:rsid w:val="00C54385"/>
    <w:rsid w:val="00C674ED"/>
    <w:rsid w:val="00D20810"/>
    <w:rsid w:val="00D23B06"/>
    <w:rsid w:val="00D608BC"/>
    <w:rsid w:val="00D8774B"/>
    <w:rsid w:val="00DB592C"/>
    <w:rsid w:val="00DD275F"/>
    <w:rsid w:val="00DF34D3"/>
    <w:rsid w:val="00E734BE"/>
    <w:rsid w:val="00ED101F"/>
    <w:rsid w:val="00F47254"/>
    <w:rsid w:val="00F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F4D6"/>
  <w15:chartTrackingRefBased/>
  <w15:docId w15:val="{60881E7E-2D6D-1E4E-B401-832DAD49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76D"/>
  </w:style>
  <w:style w:type="character" w:styleId="PlaceholderText">
    <w:name w:val="Placeholder Text"/>
    <w:basedOn w:val="DefaultParagraphFont"/>
    <w:uiPriority w:val="99"/>
    <w:semiHidden/>
    <w:rsid w:val="000611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yu/Library/Group%20Containers/UBF8T346G9.Office/User%20Content.localized/Templates.localized/Cheat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4AAA9B-BF1B-954A-9CD5-901A53AC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CheatSheet.dotx</Template>
  <TotalTime>232</TotalTime>
  <Pages>2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Huanyu H.</cp:lastModifiedBy>
  <cp:revision>18</cp:revision>
  <cp:lastPrinted>2018-11-18T08:13:00Z</cp:lastPrinted>
  <dcterms:created xsi:type="dcterms:W3CDTF">2018-11-18T08:13:00Z</dcterms:created>
  <dcterms:modified xsi:type="dcterms:W3CDTF">2018-11-19T06:13:00Z</dcterms:modified>
</cp:coreProperties>
</file>